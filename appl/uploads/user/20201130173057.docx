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14AD" w14:textId="77777777" w:rsidR="00E2351B" w:rsidRDefault="00A4677D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96DC8D" wp14:editId="6C97E70F">
                <wp:simplePos x="0" y="0"/>
                <wp:positionH relativeFrom="column">
                  <wp:posOffset>5406390</wp:posOffset>
                </wp:positionH>
                <wp:positionV relativeFrom="paragraph">
                  <wp:posOffset>149860</wp:posOffset>
                </wp:positionV>
                <wp:extent cx="1337945" cy="325120"/>
                <wp:effectExtent l="8890" t="7620" r="57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8227D" w14:textId="77777777" w:rsidR="00A4677D" w:rsidRDefault="00A4677D" w:rsidP="00A467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Form-BAP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7pt;margin-top:11.8pt;width:105.3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">
                <v:textbox>
                  <w:txbxContent>
                    <w:p w14:paraId="7FDAF728" w14:textId="2916D2F9" w:rsidR="00A4677D" w:rsidRDefault="00A4677D" w:rsidP="00A467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Form-BAP</w:t>
                      </w:r>
                    </w:p>
                  </w:txbxContent>
                </v:textbox>
              </v:shape>
            </w:pict>
          </mc:Fallback>
        </mc:AlternateContent>
      </w:r>
    </w:p>
    <w:p w14:paraId="305213D4" w14:textId="77777777" w:rsidR="00E2351B" w:rsidRDefault="00E2351B" w:rsidP="00692BAF">
      <w:pPr>
        <w:jc w:val="center"/>
        <w:rPr>
          <w:rFonts w:ascii="Arial" w:hAnsi="Arial" w:cs="Arial"/>
          <w:b/>
          <w:sz w:val="28"/>
        </w:rPr>
      </w:pPr>
    </w:p>
    <w:p w14:paraId="57CF83D5" w14:textId="77777777" w:rsidR="00692BAF" w:rsidRDefault="00F27C62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BERITA ACARA</w:t>
      </w:r>
    </w:p>
    <w:p w14:paraId="4F0157B9" w14:textId="77777777" w:rsidR="00FE6B6C" w:rsidRDefault="00A9164A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 xml:space="preserve">VERIFIKASI </w:t>
      </w:r>
      <w:r w:rsidR="00285B80">
        <w:rPr>
          <w:rFonts w:ascii="Arial" w:hAnsi="Arial" w:cs="Arial"/>
          <w:b/>
          <w:sz w:val="28"/>
        </w:rPr>
        <w:t>PRODUKSI</w:t>
      </w:r>
      <w:r w:rsidRPr="00FE6B6C">
        <w:rPr>
          <w:rFonts w:ascii="Arial" w:hAnsi="Arial" w:cs="Arial"/>
          <w:b/>
          <w:sz w:val="28"/>
        </w:rPr>
        <w:t xml:space="preserve"> BAWANG PUTIH</w:t>
      </w:r>
    </w:p>
    <w:p w14:paraId="018F29C7" w14:textId="77777777" w:rsidR="00692BAF" w:rsidRPr="00FE6B6C" w:rsidRDefault="000D4839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>KEMITRAAN</w:t>
      </w:r>
    </w:p>
    <w:p w14:paraId="6C427B67" w14:textId="77777777" w:rsidR="00692BAF" w:rsidRDefault="00692BAF" w:rsidP="00692BAF">
      <w:pPr>
        <w:jc w:val="center"/>
        <w:rPr>
          <w:rFonts w:ascii="Arial" w:hAnsi="Arial" w:cs="Arial"/>
        </w:rPr>
      </w:pPr>
    </w:p>
    <w:p w14:paraId="4D84FC87" w14:textId="77777777" w:rsidR="00A4677D" w:rsidRPr="00A4677D" w:rsidRDefault="00A4677D" w:rsidP="00A4677D">
      <w:pPr>
        <w:spacing w:line="360" w:lineRule="auto"/>
        <w:jc w:val="both"/>
        <w:rPr>
          <w:rFonts w:ascii="Arial" w:hAnsi="Arial" w:cs="Arial"/>
        </w:rPr>
      </w:pPr>
      <w:r w:rsidRPr="00A4677D">
        <w:rPr>
          <w:rFonts w:ascii="Arial" w:hAnsi="Arial" w:cs="Arial"/>
        </w:rPr>
        <w:t xml:space="preserve">Bahwa pada pada </w:t>
      </w:r>
      <w:proofErr w:type="gramStart"/>
      <w:r w:rsidRPr="00A4677D">
        <w:rPr>
          <w:rFonts w:ascii="Arial" w:hAnsi="Arial" w:cs="Arial"/>
        </w:rPr>
        <w:t>hari  …</w:t>
      </w:r>
      <w:proofErr w:type="gramEnd"/>
      <w:r w:rsidRPr="00A4677D">
        <w:rPr>
          <w:rFonts w:ascii="Arial" w:hAnsi="Arial" w:cs="Arial"/>
        </w:rPr>
        <w:t>............... tanggal …..............</w:t>
      </w:r>
      <w:r>
        <w:rPr>
          <w:rFonts w:ascii="Arial" w:hAnsi="Arial" w:cs="Arial"/>
        </w:rPr>
        <w:t>.....................</w:t>
      </w:r>
      <w:r w:rsidRPr="00A4677D">
        <w:rPr>
          <w:rFonts w:ascii="Arial" w:hAnsi="Arial" w:cs="Arial"/>
        </w:rPr>
        <w:t xml:space="preserve">, telah dilakukan </w:t>
      </w:r>
      <w:r w:rsidRPr="00A4677D">
        <w:rPr>
          <w:rFonts w:ascii="Arial" w:hAnsi="Arial" w:cs="Arial"/>
          <w:lang w:val="id-ID"/>
        </w:rPr>
        <w:t xml:space="preserve">verifikasi </w:t>
      </w:r>
      <w:r w:rsidR="00285B8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roduksi</w:t>
      </w:r>
      <w:r w:rsidRPr="00A4677D">
        <w:rPr>
          <w:rFonts w:ascii="Arial" w:hAnsi="Arial" w:cs="Arial"/>
          <w:lang w:val="id-ID"/>
        </w:rPr>
        <w:t xml:space="preserve"> </w:t>
      </w:r>
      <w:r w:rsidRPr="00A4677D">
        <w:rPr>
          <w:rFonts w:ascii="Arial" w:hAnsi="Arial" w:cs="Arial"/>
        </w:rPr>
        <w:t>bawang putih di lokasi kemitraan PT/CV ……</w:t>
      </w:r>
      <w:r>
        <w:rPr>
          <w:rFonts w:ascii="Arial" w:hAnsi="Arial" w:cs="Arial"/>
        </w:rPr>
        <w:t xml:space="preserve">……………………………………. </w:t>
      </w:r>
      <w:r w:rsidRPr="00A4677D">
        <w:rPr>
          <w:rFonts w:ascii="Arial" w:hAnsi="Arial" w:cs="Arial"/>
        </w:rPr>
        <w:t xml:space="preserve">sebagai </w:t>
      </w:r>
      <w:proofErr w:type="gramStart"/>
      <w:r w:rsidRPr="00A4677D">
        <w:rPr>
          <w:rFonts w:ascii="Arial" w:hAnsi="Arial" w:cs="Arial"/>
        </w:rPr>
        <w:t>berikut :</w:t>
      </w:r>
      <w:proofErr w:type="gramEnd"/>
    </w:p>
    <w:p w14:paraId="01D8B1D2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Nama Kelompoktani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712A728B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Lokasi Panen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Dusun……………., Desa………….........Kecamatan………</w:t>
      </w:r>
    </w:p>
    <w:p w14:paraId="0479339E" w14:textId="77777777" w:rsidR="00A4677D" w:rsidRDefault="00B04F75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Titik k</w:t>
      </w:r>
      <w:r w:rsidR="00A4677D">
        <w:rPr>
          <w:rFonts w:ascii="Arial" w:hAnsi="Arial" w:cs="Arial"/>
        </w:rPr>
        <w:t xml:space="preserve">oordinat lokasi yang dipanen </w:t>
      </w:r>
      <w:r w:rsidR="00A4677D">
        <w:rPr>
          <w:rFonts w:ascii="Arial" w:hAnsi="Arial" w:cs="Arial"/>
        </w:rPr>
        <w:tab/>
        <w:t>: ………..................... / …………................</w:t>
      </w:r>
    </w:p>
    <w:p w14:paraId="38BDD4D8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Ketinggian lahan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…........  m.dpl</w:t>
      </w:r>
    </w:p>
    <w:p w14:paraId="659B2EE5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Waktu awal tanam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</w:t>
      </w:r>
    </w:p>
    <w:p w14:paraId="0D62EB86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Luas areal yang dipanen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>hektar</w:t>
      </w:r>
      <w:r>
        <w:rPr>
          <w:rFonts w:ascii="Arial" w:hAnsi="Arial" w:cs="Arial"/>
        </w:rPr>
        <w:tab/>
      </w:r>
    </w:p>
    <w:p w14:paraId="26F22F79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Hasil Panen 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</w:t>
      </w:r>
      <w:proofErr w:type="gramStart"/>
      <w:r>
        <w:rPr>
          <w:rFonts w:ascii="Arial" w:hAnsi="Arial" w:cs="Arial"/>
        </w:rPr>
        <w:t>….kuintal</w:t>
      </w:r>
      <w:proofErr w:type="gramEnd"/>
    </w:p>
    <w:p w14:paraId="34140CD9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Varietas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</w:t>
      </w:r>
      <w:r w:rsidR="00285B80">
        <w:rPr>
          <w:rFonts w:ascii="Arial" w:hAnsi="Arial" w:cs="Arial"/>
        </w:rPr>
        <w:t>……</w:t>
      </w:r>
      <w:proofErr w:type="gramStart"/>
      <w:r w:rsidR="00285B80">
        <w:rPr>
          <w:rFonts w:ascii="Arial" w:hAnsi="Arial" w:cs="Arial"/>
        </w:rPr>
        <w:t>…..</w:t>
      </w:r>
      <w:proofErr w:type="gramEnd"/>
    </w:p>
    <w:p w14:paraId="003DBD26" w14:textId="77777777" w:rsidR="00A4677D" w:rsidRPr="00692BAF" w:rsidRDefault="00A4677D" w:rsidP="00A4677D">
      <w:p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Hasil panen bawang putih tersebut selanjutnya</w:t>
      </w:r>
      <w:r>
        <w:rPr>
          <w:rFonts w:ascii="Arial" w:hAnsi="Arial" w:cs="Arial"/>
        </w:rPr>
        <w:t xml:space="preserve"> (</w:t>
      </w:r>
      <w:r w:rsidRPr="00A0629E">
        <w:rPr>
          <w:rFonts w:ascii="Arial" w:hAnsi="Arial" w:cs="Arial"/>
          <w:i/>
        </w:rPr>
        <w:t>bisa pilih</w:t>
      </w:r>
      <w:proofErr w:type="gramStart"/>
      <w:r>
        <w:rPr>
          <w:rFonts w:ascii="Arial" w:hAnsi="Arial" w:cs="Arial"/>
        </w:rPr>
        <w:t>) :</w:t>
      </w:r>
      <w:proofErr w:type="gramEnd"/>
    </w:p>
    <w:p w14:paraId="5B8E05E3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 xml:space="preserve">Disimpan sebagai calon benih, sebanyak ……… 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>kuintal, di Gudang …………</w:t>
      </w:r>
    </w:p>
    <w:p w14:paraId="7284C050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Dijual sebanyak …………</w:t>
      </w:r>
      <w:proofErr w:type="gramStart"/>
      <w:r w:rsidRPr="00692BAF">
        <w:rPr>
          <w:rFonts w:ascii="Arial" w:hAnsi="Arial" w:cs="Arial"/>
        </w:rPr>
        <w:t>….</w:t>
      </w:r>
      <w:r>
        <w:rPr>
          <w:rFonts w:ascii="Arial" w:hAnsi="Arial" w:cs="Arial"/>
        </w:rPr>
        <w:t>kuintal</w:t>
      </w:r>
      <w:proofErr w:type="gramEnd"/>
      <w:r>
        <w:rPr>
          <w:rFonts w:ascii="Arial" w:hAnsi="Arial" w:cs="Arial"/>
        </w:rPr>
        <w:t>, dengan harga Rp…..</w:t>
      </w:r>
    </w:p>
    <w:p w14:paraId="69D2A609" w14:textId="77777777" w:rsidR="00A4677D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Lain-lain: ……………………………</w:t>
      </w:r>
      <w:proofErr w:type="gramStart"/>
      <w:r w:rsidRPr="00692BAF">
        <w:rPr>
          <w:rFonts w:ascii="Arial" w:hAnsi="Arial" w:cs="Arial"/>
        </w:rPr>
        <w:t>…..</w:t>
      </w:r>
      <w:proofErr w:type="gramEnd"/>
    </w:p>
    <w:p w14:paraId="5138938A" w14:textId="77777777" w:rsidR="00F27C62" w:rsidRPr="00A31603" w:rsidRDefault="00A4677D" w:rsidP="00285B8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Berita Acara ini dibuat dengan sebenar-benarnya, kami siap mempertanggungjawabkan kebenaran informasi dalam surat pernyataan ini.</w:t>
      </w:r>
      <w:r w:rsidR="00692BAF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F11EC9">
        <w:rPr>
          <w:rFonts w:ascii="Arial" w:hAnsi="Arial" w:cs="Arial"/>
        </w:rPr>
        <w:t xml:space="preserve">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5082"/>
      </w:tblGrid>
      <w:tr w:rsidR="00AE6738" w:rsidRPr="00CC2BDC" w14:paraId="4A957F9E" w14:textId="77777777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02810109" w14:textId="77777777" w:rsidR="00AE6738" w:rsidRDefault="00A9164A" w:rsidP="00CC2BD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Ketua Kelompoktani</w:t>
            </w:r>
            <w:r>
              <w:rPr>
                <w:rFonts w:ascii="Arial" w:hAnsi="Arial" w:cs="Arial"/>
              </w:rPr>
              <w:tab/>
            </w:r>
          </w:p>
          <w:p w14:paraId="2A1158F7" w14:textId="77777777" w:rsidR="00A9164A" w:rsidRDefault="00A9164A" w:rsidP="00285B80">
            <w:pPr>
              <w:rPr>
                <w:rFonts w:ascii="Arial" w:hAnsi="Arial" w:cs="Arial"/>
                <w:b/>
              </w:rPr>
            </w:pPr>
          </w:p>
          <w:p w14:paraId="768EB307" w14:textId="77777777" w:rsidR="00A9164A" w:rsidRDefault="00A9164A" w:rsidP="00CC2BDC">
            <w:pPr>
              <w:jc w:val="center"/>
              <w:rPr>
                <w:rFonts w:ascii="Arial" w:hAnsi="Arial" w:cs="Arial"/>
                <w:b/>
              </w:rPr>
            </w:pPr>
          </w:p>
          <w:p w14:paraId="5B770655" w14:textId="77777777" w:rsidR="00A9164A" w:rsidRPr="00285B80" w:rsidRDefault="00A9164A" w:rsidP="00285B80">
            <w:pPr>
              <w:jc w:val="center"/>
              <w:rPr>
                <w:rFonts w:ascii="Arial" w:hAnsi="Arial" w:cs="Arial"/>
              </w:rPr>
            </w:pPr>
            <w:r w:rsidRPr="00695FF5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003ACF36" w14:textId="77777777" w:rsidR="00AE6738" w:rsidRPr="00A9164A" w:rsidRDefault="00A0629E" w:rsidP="00CC2BDC">
            <w:pPr>
              <w:jc w:val="center"/>
              <w:rPr>
                <w:rFonts w:ascii="Arial" w:hAnsi="Arial" w:cs="Arial"/>
                <w:bCs/>
              </w:rPr>
            </w:pPr>
            <w:r w:rsidRPr="00A9164A">
              <w:rPr>
                <w:rFonts w:ascii="Arial" w:hAnsi="Arial" w:cs="Arial"/>
                <w:bCs/>
              </w:rPr>
              <w:t>Importir</w:t>
            </w:r>
          </w:p>
          <w:p w14:paraId="6B2C0668" w14:textId="77777777" w:rsidR="00A0629E" w:rsidRDefault="00A0629E" w:rsidP="00285B80">
            <w:pPr>
              <w:rPr>
                <w:rFonts w:ascii="Arial" w:hAnsi="Arial" w:cs="Arial"/>
                <w:b/>
              </w:rPr>
            </w:pPr>
          </w:p>
          <w:p w14:paraId="12FEC20A" w14:textId="77777777" w:rsidR="00F27C62" w:rsidRPr="00CC2BDC" w:rsidRDefault="00F27C62" w:rsidP="00CC2BDC">
            <w:pPr>
              <w:jc w:val="center"/>
              <w:rPr>
                <w:rFonts w:ascii="Arial" w:hAnsi="Arial" w:cs="Arial"/>
                <w:b/>
              </w:rPr>
            </w:pPr>
          </w:p>
          <w:p w14:paraId="5266BE0B" w14:textId="77777777" w:rsidR="00A31603" w:rsidRPr="00A9164A" w:rsidRDefault="00AE6738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</w:tr>
      <w:tr w:rsidR="00A9164A" w:rsidRPr="00CC2BDC" w14:paraId="1D6B761A" w14:textId="77777777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644D9F25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bCs/>
              </w:rPr>
            </w:pPr>
            <w:r w:rsidRPr="00A9164A">
              <w:rPr>
                <w:rFonts w:ascii="Arial" w:hAnsi="Arial" w:cs="Arial"/>
                <w:bCs/>
              </w:rPr>
              <w:t>Mantri Tani Kec. ….</w:t>
            </w:r>
          </w:p>
          <w:p w14:paraId="10DF4AFA" w14:textId="77777777" w:rsidR="00A9164A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614C07F3" w14:textId="77777777" w:rsidR="00A9164A" w:rsidRPr="00CC2BDC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3CD9D8C8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0C5E52E4" w14:textId="77777777"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Petugas Dinas</w:t>
            </w:r>
          </w:p>
          <w:p w14:paraId="199EAD54" w14:textId="77777777"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</w:p>
          <w:p w14:paraId="776C2157" w14:textId="77777777" w:rsidR="00A9164A" w:rsidRPr="00BD4F45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</w:p>
          <w:p w14:paraId="0A47FECB" w14:textId="77777777" w:rsid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  <w:p w14:paraId="070672B6" w14:textId="77777777" w:rsidR="00A9164A" w:rsidRDefault="00A9164A" w:rsidP="00CC2BD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164A" w:rsidRPr="00CC2BDC" w14:paraId="64052236" w14:textId="77777777" w:rsidTr="00A9164A">
        <w:trPr>
          <w:trHeight w:val="397"/>
          <w:jc w:val="center"/>
        </w:trPr>
        <w:tc>
          <w:tcPr>
            <w:tcW w:w="10001" w:type="dxa"/>
            <w:gridSpan w:val="2"/>
            <w:shd w:val="clear" w:color="auto" w:fill="auto"/>
          </w:tcPr>
          <w:p w14:paraId="3E9E8FF3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Verifikator,</w:t>
            </w:r>
          </w:p>
        </w:tc>
      </w:tr>
      <w:tr w:rsidR="00A9164A" w:rsidRPr="00CC2BDC" w14:paraId="394D5F44" w14:textId="77777777" w:rsidTr="00A9164A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33FE4FA7" w14:textId="77777777" w:rsidR="00A9164A" w:rsidRDefault="00A9164A" w:rsidP="00285B80">
            <w:pPr>
              <w:rPr>
                <w:rFonts w:ascii="Arial" w:hAnsi="Arial" w:cs="Arial"/>
              </w:rPr>
            </w:pPr>
          </w:p>
          <w:p w14:paraId="3E4291EF" w14:textId="77777777" w:rsidR="00A9164A" w:rsidRDefault="00A9164A" w:rsidP="00A9164A">
            <w:pPr>
              <w:jc w:val="center"/>
              <w:rPr>
                <w:rFonts w:ascii="Arial" w:hAnsi="Arial" w:cs="Arial"/>
              </w:rPr>
            </w:pPr>
          </w:p>
          <w:p w14:paraId="1AE5569E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6B38A83D" w14:textId="77777777" w:rsidR="00A9164A" w:rsidRDefault="00A9164A" w:rsidP="00285B80">
            <w:pPr>
              <w:rPr>
                <w:rFonts w:ascii="Arial" w:hAnsi="Arial" w:cs="Arial"/>
                <w:b/>
                <w:lang w:val="id-ID"/>
              </w:rPr>
            </w:pPr>
          </w:p>
          <w:p w14:paraId="779B18E1" w14:textId="77777777" w:rsidR="00A9164A" w:rsidRDefault="00A9164A" w:rsidP="00CC2BDC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14:paraId="14165F29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</w:tr>
    </w:tbl>
    <w:p w14:paraId="684C9675" w14:textId="77777777" w:rsidR="007113DC" w:rsidRDefault="007113DC" w:rsidP="00A31603">
      <w:pPr>
        <w:jc w:val="center"/>
        <w:rPr>
          <w:rFonts w:ascii="Arial" w:hAnsi="Arial" w:cs="Arial"/>
          <w:sz w:val="20"/>
        </w:rPr>
        <w:sectPr w:rsidR="007113DC" w:rsidSect="005C41CB">
          <w:pgSz w:w="12242" w:h="18722" w:code="258"/>
          <w:pgMar w:top="680" w:right="1043" w:bottom="731" w:left="1134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0"/>
      </w:tblGrid>
      <w:tr w:rsidR="00A31603" w:rsidRPr="00BD4F45" w14:paraId="3B5CB06F" w14:textId="77777777" w:rsidTr="007113DC">
        <w:trPr>
          <w:trHeight w:val="2128"/>
        </w:trPr>
        <w:tc>
          <w:tcPr>
            <w:tcW w:w="10111" w:type="dxa"/>
            <w:shd w:val="clear" w:color="auto" w:fill="auto"/>
          </w:tcPr>
          <w:p w14:paraId="5D34EFC7" w14:textId="77777777" w:rsidR="00BD4F45" w:rsidRDefault="00465C77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BD4F45">
              <w:rPr>
                <w:rFonts w:ascii="Arial" w:hAnsi="Arial" w:cs="Arial"/>
                <w:b/>
                <w:sz w:val="20"/>
              </w:rPr>
              <w:lastRenderedPageBreak/>
              <w:t xml:space="preserve">Daftar </w:t>
            </w:r>
            <w:r w:rsidR="00A9164A">
              <w:rPr>
                <w:rFonts w:ascii="Arial" w:hAnsi="Arial" w:cs="Arial"/>
                <w:b/>
                <w:sz w:val="20"/>
                <w:lang w:val="id-ID"/>
              </w:rPr>
              <w:t>Petani Responden</w:t>
            </w:r>
          </w:p>
          <w:p w14:paraId="52DF8700" w14:textId="77777777" w:rsidR="00285B80" w:rsidRPr="00782B04" w:rsidRDefault="00285B80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</w:p>
          <w:tbl>
            <w:tblPr>
              <w:tblW w:w="16335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2127"/>
              <w:gridCol w:w="1673"/>
              <w:gridCol w:w="2146"/>
              <w:gridCol w:w="1565"/>
              <w:gridCol w:w="1424"/>
              <w:gridCol w:w="1555"/>
              <w:gridCol w:w="1424"/>
              <w:gridCol w:w="1738"/>
              <w:gridCol w:w="1977"/>
            </w:tblGrid>
            <w:tr w:rsidR="00A9164A" w:rsidRPr="00BD4F45" w14:paraId="057FF043" w14:textId="77777777" w:rsidTr="00285B80">
              <w:trPr>
                <w:trHeight w:val="964"/>
                <w:tblHeader/>
              </w:trPr>
              <w:tc>
                <w:tcPr>
                  <w:tcW w:w="216" w:type="pct"/>
                  <w:shd w:val="clear" w:color="auto" w:fill="D9D9D9"/>
                  <w:vAlign w:val="center"/>
                </w:tcPr>
                <w:p w14:paraId="644ADF71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651" w:type="pct"/>
                  <w:shd w:val="clear" w:color="auto" w:fill="D9D9D9"/>
                  <w:vAlign w:val="center"/>
                </w:tcPr>
                <w:p w14:paraId="276AE717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Nama Petani</w:t>
                  </w:r>
                </w:p>
              </w:tc>
              <w:tc>
                <w:tcPr>
                  <w:tcW w:w="512" w:type="pct"/>
                  <w:shd w:val="clear" w:color="auto" w:fill="D9D9D9"/>
                  <w:vAlign w:val="center"/>
                </w:tcPr>
                <w:p w14:paraId="4B302C8E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Desa</w:t>
                  </w:r>
                </w:p>
              </w:tc>
              <w:tc>
                <w:tcPr>
                  <w:tcW w:w="657" w:type="pct"/>
                  <w:shd w:val="clear" w:color="auto" w:fill="D9D9D9"/>
                  <w:vAlign w:val="center"/>
                </w:tcPr>
                <w:p w14:paraId="122A1D34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Kecamatan</w:t>
                  </w:r>
                </w:p>
              </w:tc>
              <w:tc>
                <w:tcPr>
                  <w:tcW w:w="478" w:type="pct"/>
                  <w:shd w:val="clear" w:color="auto" w:fill="D9D9D9"/>
                  <w:vAlign w:val="center"/>
                </w:tcPr>
                <w:p w14:paraId="74AF10A8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Tanggal Tanam</w:t>
                  </w:r>
                </w:p>
                <w:p w14:paraId="7B1EE2C8" w14:textId="77777777" w:rsidR="00782B04" w:rsidRPr="00782B04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(tgl/bln/thn)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AEF0645" w14:textId="77777777" w:rsidR="00A9164A" w:rsidRPr="007113DC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Luas Tanam (Ha)</w:t>
                  </w:r>
                </w:p>
              </w:tc>
              <w:tc>
                <w:tcPr>
                  <w:tcW w:w="476" w:type="pct"/>
                  <w:shd w:val="clear" w:color="auto" w:fill="D9D9D9"/>
                  <w:vAlign w:val="center"/>
                </w:tcPr>
                <w:p w14:paraId="6ED06965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Tanggal Panen</w:t>
                  </w:r>
                </w:p>
                <w:p w14:paraId="4C6829EC" w14:textId="77777777" w:rsidR="00782B04" w:rsidRPr="00BD4F45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(tgl/bln/thn)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531D21AB" w14:textId="77777777" w:rsidR="00A9164A" w:rsidRPr="00AE07D6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Luas Panen</w:t>
                  </w: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 xml:space="preserve"> (Ha)</w:t>
                  </w:r>
                </w:p>
              </w:tc>
              <w:tc>
                <w:tcPr>
                  <w:tcW w:w="532" w:type="pct"/>
                  <w:shd w:val="clear" w:color="auto" w:fill="D9D9D9"/>
                  <w:vAlign w:val="center"/>
                </w:tcPr>
                <w:p w14:paraId="1FA17C48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Hasil Panen (kg)</w:t>
                  </w:r>
                </w:p>
              </w:tc>
              <w:tc>
                <w:tcPr>
                  <w:tcW w:w="606" w:type="pct"/>
                  <w:shd w:val="clear" w:color="auto" w:fill="D9D9D9"/>
                  <w:vAlign w:val="center"/>
                </w:tcPr>
                <w:p w14:paraId="1129A3DC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Tanda Tangan</w:t>
                  </w:r>
                </w:p>
              </w:tc>
            </w:tr>
            <w:tr w:rsidR="00A9164A" w:rsidRPr="00BD4F45" w14:paraId="09DE0772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830FCC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A5F22B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EC44D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BCED13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83DCF1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63FE0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A210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35F910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44ACE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4DCDC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FB2C4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CCF27F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5D0529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3FE45B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CC4B6C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1A3AB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EFB3A9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7029DD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A6D76A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46CC3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B8F046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8A899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7135C7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40A9736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23CBCF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F2A3D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280759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52B2DA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5482D0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99816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A9CA87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6F7E0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E63F81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0C3113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1D42E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9C7826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557D1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4FDAE2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30F1A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458A0E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5C59761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F145D8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B54993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787EF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4F499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6AE71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D365E2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AA0882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5E230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1643BD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D5770C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E8F6B4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F142D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4239BF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523196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E91CFD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ADE7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2B4F68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363116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C4992B5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B92DA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BE6F7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6A1300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0BB4E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CB627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308A93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E5120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962BB0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BACA08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89737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C336F8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5061924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D8E2A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2092C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4FB620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5AEC014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2AFADC9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4EE2D4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04AF59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6BDBA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7B7867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6AF0BB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5461BFC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CF678AA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5FF659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1E991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8808D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6C4670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67B200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2D23F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6E394D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3D1E6E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693195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440AD2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040472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F0685E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67FCE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0312FC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A0310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2AB5F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38BFF4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CCD547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C2EDF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D31E24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DC2A4F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F3F9C8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663D5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10168E7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84CE79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95D1D2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434AC8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3CB697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0D9A03C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89095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DD0D5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F9601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8B595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932FD1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42380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A5919FF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E2220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E575C4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87CD5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809470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6F7A56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59209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E7262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541A6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2AD9E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9A75F0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4F4B1E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3A163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7471E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E78965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32DA54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92AB52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4673F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984562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4EADFD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19A90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1A3847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91D54B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547028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231DB8F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F7430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77F02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E977B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477001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044C089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3F166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EFE2B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7CE66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43B7F0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0985AB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8236DA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C2661C5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DC0D28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58FC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5D8BF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73F61F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559EFB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F2640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98518E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219752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5AFBF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324E4C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0EAD62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18FE51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781A6F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3EF6CA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32941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0BBFF7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74565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C59B2A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82680C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82879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C986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053F91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2AF7E5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FFE74AE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8558B3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4CB66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A31811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4831D85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B45A0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9267F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4E70EC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F2F4F7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507B0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2FC315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4851CAB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FCF24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8B390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BAC20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570F70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9C2D2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21A8F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FF72D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8909CC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EDBD15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11FBD0C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2F0DA4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1A96C5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BAE23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29463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51AAC8F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1FEB9FF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D658FF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C50D58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41BFA2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059664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70B60BD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A332E0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CF1841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864709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03F56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8DAAF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787C6A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816A2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755C5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0864AE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AF3D7A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7A619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4F94040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878AC6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87A2B8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1E3D00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BB0600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861C5D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9EE966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10CBF1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10BAEC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83BA3B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730369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0AD86E3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4922B89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410041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579F00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1F8FD5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81B44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91AED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692712E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B0E59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0904FA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0B4D547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B73985A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C1C74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AAA67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64858F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08AF87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3E69DDA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E69C2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A46AA9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40B477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FC237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58E02E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4579B3B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CA87F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71DEA3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1AEFC1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10932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58DBA62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D826C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F7DEF1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D4B1E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5EB599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60D8483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1C309C6" w14:textId="77777777" w:rsidTr="00285B80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FEB0F3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7B2555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F81C21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4FFF455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8" w:type="pct"/>
                </w:tcPr>
                <w:p w14:paraId="0F131C4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B30A03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37E4DD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F7C38D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B9DA2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2964F97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D09D03E" w14:textId="77777777" w:rsidTr="00285B80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525AA59A" w14:textId="77777777" w:rsidR="00A9164A" w:rsidRPr="00A9164A" w:rsidRDefault="00A9164A" w:rsidP="00A9164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A9164A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7A8FF9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05F08C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8E0B4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F8AB5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6" w:type="pct"/>
                  <w:shd w:val="clear" w:color="auto" w:fill="auto"/>
                </w:tcPr>
                <w:p w14:paraId="475D30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5C86D315" w14:textId="77777777" w:rsidR="00465C77" w:rsidRPr="00BD4F45" w:rsidRDefault="00465C77" w:rsidP="00465C77">
            <w:pPr>
              <w:rPr>
                <w:rFonts w:ascii="Arial" w:hAnsi="Arial" w:cs="Arial"/>
                <w:sz w:val="20"/>
              </w:rPr>
            </w:pPr>
          </w:p>
        </w:tc>
      </w:tr>
    </w:tbl>
    <w:p w14:paraId="6DE96A10" w14:textId="77777777" w:rsidR="00AE6738" w:rsidRDefault="00AE6738" w:rsidP="00692BAF">
      <w:pPr>
        <w:rPr>
          <w:rFonts w:ascii="Arial" w:hAnsi="Arial" w:cs="Arial"/>
        </w:rPr>
      </w:pPr>
    </w:p>
    <w:sectPr w:rsidR="00AE6738" w:rsidSect="007113DC">
      <w:pgSz w:w="18722" w:h="12242" w:orient="landscape" w:code="258"/>
      <w:pgMar w:top="1440" w:right="1021" w:bottom="1440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065CD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2919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42D"/>
    <w:multiLevelType w:val="hybridMultilevel"/>
    <w:tmpl w:val="CC8EF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9D4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5A90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839"/>
    <w:rsid w:val="000433A0"/>
    <w:rsid w:val="00074B1D"/>
    <w:rsid w:val="000D4839"/>
    <w:rsid w:val="00134AC6"/>
    <w:rsid w:val="001B59AE"/>
    <w:rsid w:val="001C2CCA"/>
    <w:rsid w:val="001D1070"/>
    <w:rsid w:val="00285B80"/>
    <w:rsid w:val="003508E5"/>
    <w:rsid w:val="00465C77"/>
    <w:rsid w:val="004E04F5"/>
    <w:rsid w:val="004E78C4"/>
    <w:rsid w:val="00557D95"/>
    <w:rsid w:val="005C41CB"/>
    <w:rsid w:val="005E1054"/>
    <w:rsid w:val="00692BAF"/>
    <w:rsid w:val="007113DC"/>
    <w:rsid w:val="00782B04"/>
    <w:rsid w:val="00921A6B"/>
    <w:rsid w:val="009A0A72"/>
    <w:rsid w:val="00A0629E"/>
    <w:rsid w:val="00A31603"/>
    <w:rsid w:val="00A4677D"/>
    <w:rsid w:val="00A723B6"/>
    <w:rsid w:val="00A77B48"/>
    <w:rsid w:val="00A9164A"/>
    <w:rsid w:val="00AE07D6"/>
    <w:rsid w:val="00AE6738"/>
    <w:rsid w:val="00B04F75"/>
    <w:rsid w:val="00BA1EA8"/>
    <w:rsid w:val="00BD4F45"/>
    <w:rsid w:val="00C37263"/>
    <w:rsid w:val="00CC2BDC"/>
    <w:rsid w:val="00CF4FDC"/>
    <w:rsid w:val="00E2351B"/>
    <w:rsid w:val="00E24931"/>
    <w:rsid w:val="00E94043"/>
    <w:rsid w:val="00F11EC9"/>
    <w:rsid w:val="00F27C62"/>
    <w:rsid w:val="00F802A5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FEF8"/>
  <w15:chartTrackingRefBased/>
  <w15:docId w15:val="{FC893226-0257-4BE7-B614-F924872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AF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BA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4043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cuments\Data%20Tanaman%20Obat\Custom%20Office%20Templates\pernyataan%20hasil%20pan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A3B19-5724-4D93-BD8F-F6D96ADB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pernyataan hasil panen.dot</Template>
  <TotalTime>11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Berita Acara Verifikasi Produksi untuk pola Kemitraan</dc:title>
  <dc:subject/>
  <dc:creator>ahmad</dc:creator>
  <cp:keywords/>
  <dc:description/>
  <cp:lastModifiedBy>sultan jawer</cp:lastModifiedBy>
  <cp:revision>6</cp:revision>
  <cp:lastPrinted>2019-09-11T09:48:00Z</cp:lastPrinted>
  <dcterms:created xsi:type="dcterms:W3CDTF">2020-06-11T02:49:00Z</dcterms:created>
  <dcterms:modified xsi:type="dcterms:W3CDTF">2020-11-30T10:20:00Z</dcterms:modified>
</cp:coreProperties>
</file>