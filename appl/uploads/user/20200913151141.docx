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AE93A3C" w14:textId="77777777" w:rsidR="00E2351B" w:rsidRDefault="00A4677D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AECED3" wp14:editId="3F41256E">
                <wp:simplePos x="0" y="0"/>
                <wp:positionH relativeFrom="column">
                  <wp:posOffset>5406390</wp:posOffset>
                </wp:positionH>
                <wp:positionV relativeFrom="paragraph">
                  <wp:posOffset>149860</wp:posOffset>
                </wp:positionV>
                <wp:extent cx="1337945" cy="325120"/>
                <wp:effectExtent l="8890" t="7620" r="571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587B9" w14:textId="77777777" w:rsidR="00A4677D" w:rsidRPr="00A02B9C" w:rsidRDefault="00A4677D" w:rsidP="00A4677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Form-BAP</w:t>
                            </w:r>
                            <w:r w:rsidR="00A02B9C">
                              <w:rPr>
                                <w:lang w:val="id-ID"/>
                              </w:rPr>
                              <w:t>-S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AAECE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7pt;margin-top:11.8pt;width:105.35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">
                <v:textbox>
                  <w:txbxContent>
                    <w:p w14:paraId="2E5587B9" w14:textId="77777777" w:rsidR="00A4677D" w:rsidRPr="00A02B9C" w:rsidRDefault="00A4677D" w:rsidP="00A4677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en-US"/>
                        </w:rPr>
                        <w:t>Form-BAP</w:t>
                      </w:r>
                      <w:r w:rsidR="00A02B9C">
                        <w:rPr>
                          <w:lang w:val="id-ID"/>
                        </w:rPr>
                        <w:t>-S</w:t>
                      </w:r>
                    </w:p>
                  </w:txbxContent>
                </v:textbox>
              </v:shape>
            </w:pict>
          </mc:Fallback>
        </mc:AlternateContent>
      </w:r>
    </w:p>
    <w:p w14:paraId="106BFF25" w14:textId="77777777" w:rsidR="00E2351B" w:rsidRDefault="00E2351B" w:rsidP="00692BAF">
      <w:pPr>
        <w:jc w:val="center"/>
        <w:rPr>
          <w:rFonts w:ascii="Arial" w:hAnsi="Arial" w:cs="Arial"/>
          <w:b/>
          <w:sz w:val="28"/>
        </w:rPr>
      </w:pPr>
    </w:p>
    <w:p w14:paraId="1A27DEEC" w14:textId="77777777" w:rsidR="00692BAF" w:rsidRDefault="00F27C62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BERITA ACARA</w:t>
      </w:r>
    </w:p>
    <w:p w14:paraId="069FCB38" w14:textId="77777777" w:rsidR="00FE6B6C" w:rsidRDefault="00A9164A" w:rsidP="00692BAF">
      <w:pPr>
        <w:jc w:val="center"/>
        <w:rPr>
          <w:rFonts w:ascii="Arial" w:hAnsi="Arial" w:cs="Arial"/>
          <w:b/>
          <w:sz w:val="28"/>
        </w:rPr>
      </w:pPr>
      <w:r w:rsidRPr="00FE6B6C">
        <w:rPr>
          <w:rFonts w:ascii="Arial" w:hAnsi="Arial" w:cs="Arial"/>
          <w:b/>
          <w:sz w:val="28"/>
        </w:rPr>
        <w:t xml:space="preserve">VERIFIKASI </w:t>
      </w:r>
      <w:r w:rsidR="00285B80">
        <w:rPr>
          <w:rFonts w:ascii="Arial" w:hAnsi="Arial" w:cs="Arial"/>
          <w:b/>
          <w:sz w:val="28"/>
        </w:rPr>
        <w:t>PRODUKSI</w:t>
      </w:r>
      <w:r w:rsidRPr="00FE6B6C">
        <w:rPr>
          <w:rFonts w:ascii="Arial" w:hAnsi="Arial" w:cs="Arial"/>
          <w:b/>
          <w:sz w:val="28"/>
        </w:rPr>
        <w:t xml:space="preserve"> BAWANG PUTIH</w:t>
      </w:r>
    </w:p>
    <w:p w14:paraId="3B43E1C2" w14:textId="2B5E14FD" w:rsidR="00692BAF" w:rsidRPr="003A70A5" w:rsidRDefault="003A70A5" w:rsidP="00692BAF">
      <w:pPr>
        <w:jc w:val="center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SWAKELOLA</w:t>
      </w:r>
    </w:p>
    <w:p w14:paraId="3638B515" w14:textId="77777777" w:rsidR="00692BAF" w:rsidRDefault="00692BAF" w:rsidP="00692BAF">
      <w:pPr>
        <w:jc w:val="center"/>
        <w:rPr>
          <w:rFonts w:ascii="Arial" w:hAnsi="Arial" w:cs="Arial"/>
        </w:rPr>
      </w:pPr>
    </w:p>
    <w:p w14:paraId="3887A5CB" w14:textId="4CE9932E" w:rsidR="00A4677D" w:rsidRPr="00A4677D" w:rsidRDefault="00A4677D" w:rsidP="00A4677D">
      <w:pPr>
        <w:spacing w:line="360" w:lineRule="auto"/>
        <w:jc w:val="both"/>
        <w:rPr>
          <w:rFonts w:ascii="Arial" w:hAnsi="Arial" w:cs="Arial"/>
        </w:rPr>
      </w:pPr>
      <w:proofErr w:type="spellStart"/>
      <w:r w:rsidRPr="00A4677D">
        <w:rPr>
          <w:rFonts w:ascii="Arial" w:hAnsi="Arial" w:cs="Arial"/>
        </w:rPr>
        <w:t>Bahwa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pada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pada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proofErr w:type="gramStart"/>
      <w:r w:rsidRPr="00A4677D">
        <w:rPr>
          <w:rFonts w:ascii="Arial" w:hAnsi="Arial" w:cs="Arial"/>
        </w:rPr>
        <w:t>hari</w:t>
      </w:r>
      <w:proofErr w:type="spellEnd"/>
      <w:r w:rsidRPr="00A4677D">
        <w:rPr>
          <w:rFonts w:ascii="Arial" w:hAnsi="Arial" w:cs="Arial"/>
        </w:rPr>
        <w:t xml:space="preserve">  …</w:t>
      </w:r>
      <w:proofErr w:type="gramEnd"/>
      <w:r w:rsidRPr="00A4677D">
        <w:rPr>
          <w:rFonts w:ascii="Arial" w:hAnsi="Arial" w:cs="Arial"/>
        </w:rPr>
        <w:t xml:space="preserve">............... </w:t>
      </w:r>
      <w:proofErr w:type="spellStart"/>
      <w:r w:rsidRPr="00A4677D">
        <w:rPr>
          <w:rFonts w:ascii="Arial" w:hAnsi="Arial" w:cs="Arial"/>
        </w:rPr>
        <w:t>tanggal</w:t>
      </w:r>
      <w:proofErr w:type="spellEnd"/>
      <w:r w:rsidRPr="00A4677D">
        <w:rPr>
          <w:rFonts w:ascii="Arial" w:hAnsi="Arial" w:cs="Arial"/>
        </w:rPr>
        <w:t xml:space="preserve"> …..............</w:t>
      </w:r>
      <w:r>
        <w:rPr>
          <w:rFonts w:ascii="Arial" w:hAnsi="Arial" w:cs="Arial"/>
        </w:rPr>
        <w:t>.....................</w:t>
      </w:r>
      <w:r w:rsidRPr="00A4677D">
        <w:rPr>
          <w:rFonts w:ascii="Arial" w:hAnsi="Arial" w:cs="Arial"/>
        </w:rPr>
        <w:t xml:space="preserve">, </w:t>
      </w:r>
      <w:proofErr w:type="spellStart"/>
      <w:r w:rsidRPr="00A4677D">
        <w:rPr>
          <w:rFonts w:ascii="Arial" w:hAnsi="Arial" w:cs="Arial"/>
        </w:rPr>
        <w:t>telah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dilakukan</w:t>
      </w:r>
      <w:proofErr w:type="spellEnd"/>
      <w:r w:rsidRPr="00A4677D">
        <w:rPr>
          <w:rFonts w:ascii="Arial" w:hAnsi="Arial" w:cs="Arial"/>
        </w:rPr>
        <w:t xml:space="preserve"> </w:t>
      </w:r>
      <w:r w:rsidRPr="00A4677D">
        <w:rPr>
          <w:rFonts w:ascii="Arial" w:hAnsi="Arial" w:cs="Arial"/>
          <w:lang w:val="id-ID"/>
        </w:rPr>
        <w:t xml:space="preserve">verifikasi </w:t>
      </w:r>
      <w:proofErr w:type="spellStart"/>
      <w:r w:rsidR="00285B80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roduksi</w:t>
      </w:r>
      <w:proofErr w:type="spellEnd"/>
      <w:r w:rsidRPr="00A4677D">
        <w:rPr>
          <w:rFonts w:ascii="Arial" w:hAnsi="Arial" w:cs="Arial"/>
          <w:lang w:val="id-ID"/>
        </w:rPr>
        <w:t xml:space="preserve"> </w:t>
      </w:r>
      <w:proofErr w:type="spellStart"/>
      <w:r w:rsidRPr="00A4677D">
        <w:rPr>
          <w:rFonts w:ascii="Arial" w:hAnsi="Arial" w:cs="Arial"/>
        </w:rPr>
        <w:t>bawang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putih</w:t>
      </w:r>
      <w:proofErr w:type="spellEnd"/>
      <w:r w:rsidRPr="00A4677D">
        <w:rPr>
          <w:rFonts w:ascii="Arial" w:hAnsi="Arial" w:cs="Arial"/>
        </w:rPr>
        <w:t xml:space="preserve"> di </w:t>
      </w:r>
      <w:proofErr w:type="spellStart"/>
      <w:r w:rsidRPr="00A4677D">
        <w:rPr>
          <w:rFonts w:ascii="Arial" w:hAnsi="Arial" w:cs="Arial"/>
        </w:rPr>
        <w:t>lokasi</w:t>
      </w:r>
      <w:proofErr w:type="spellEnd"/>
      <w:r w:rsidRPr="00A4677D">
        <w:rPr>
          <w:rFonts w:ascii="Arial" w:hAnsi="Arial" w:cs="Arial"/>
        </w:rPr>
        <w:t xml:space="preserve"> </w:t>
      </w:r>
      <w:r w:rsidR="00A02B9C">
        <w:rPr>
          <w:rFonts w:ascii="Arial" w:hAnsi="Arial" w:cs="Arial"/>
          <w:lang w:val="id-ID"/>
        </w:rPr>
        <w:t>swakelola</w:t>
      </w:r>
      <w:r w:rsidRPr="00A4677D">
        <w:rPr>
          <w:rFonts w:ascii="Arial" w:hAnsi="Arial" w:cs="Arial"/>
        </w:rPr>
        <w:t xml:space="preserve"> PT/CV ……</w:t>
      </w:r>
      <w:r>
        <w:rPr>
          <w:rFonts w:ascii="Arial" w:hAnsi="Arial" w:cs="Arial"/>
        </w:rPr>
        <w:t xml:space="preserve">……………………………………. </w:t>
      </w:r>
      <w:proofErr w:type="spellStart"/>
      <w:r w:rsidRPr="00A4677D">
        <w:rPr>
          <w:rFonts w:ascii="Arial" w:hAnsi="Arial" w:cs="Arial"/>
        </w:rPr>
        <w:t>sebagai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proofErr w:type="gramStart"/>
      <w:r w:rsidRPr="00A4677D">
        <w:rPr>
          <w:rFonts w:ascii="Arial" w:hAnsi="Arial" w:cs="Arial"/>
        </w:rPr>
        <w:t>berikut</w:t>
      </w:r>
      <w:proofErr w:type="spellEnd"/>
      <w:r w:rsidRPr="00A4677D">
        <w:rPr>
          <w:rFonts w:ascii="Arial" w:hAnsi="Arial" w:cs="Arial"/>
        </w:rPr>
        <w:t xml:space="preserve"> :</w:t>
      </w:r>
      <w:proofErr w:type="gramEnd"/>
    </w:p>
    <w:p w14:paraId="09200205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Panen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Dusun…………….,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>………….........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>………</w:t>
      </w:r>
    </w:p>
    <w:p w14:paraId="2BFA35C3" w14:textId="4A2E0BD5" w:rsidR="00A4677D" w:rsidRDefault="00D54AC5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</w:t>
      </w:r>
      <w:r w:rsidR="00A4677D">
        <w:rPr>
          <w:rFonts w:ascii="Arial" w:hAnsi="Arial" w:cs="Arial"/>
        </w:rPr>
        <w:t>oordinat</w:t>
      </w:r>
      <w:proofErr w:type="spellEnd"/>
      <w:r w:rsidR="00A4677D">
        <w:rPr>
          <w:rFonts w:ascii="Arial" w:hAnsi="Arial" w:cs="Arial"/>
        </w:rPr>
        <w:t xml:space="preserve"> </w:t>
      </w:r>
      <w:proofErr w:type="spellStart"/>
      <w:r w:rsidR="00A4677D">
        <w:rPr>
          <w:rFonts w:ascii="Arial" w:hAnsi="Arial" w:cs="Arial"/>
        </w:rPr>
        <w:t>lokasi</w:t>
      </w:r>
      <w:proofErr w:type="spellEnd"/>
      <w:r w:rsidR="00A4677D">
        <w:rPr>
          <w:rFonts w:ascii="Arial" w:hAnsi="Arial" w:cs="Arial"/>
        </w:rPr>
        <w:t xml:space="preserve"> yang </w:t>
      </w:r>
      <w:proofErr w:type="spellStart"/>
      <w:r w:rsidR="00A4677D">
        <w:rPr>
          <w:rFonts w:ascii="Arial" w:hAnsi="Arial" w:cs="Arial"/>
        </w:rPr>
        <w:t>dipanen</w:t>
      </w:r>
      <w:proofErr w:type="spellEnd"/>
      <w:r w:rsidR="00A4677D">
        <w:rPr>
          <w:rFonts w:ascii="Arial" w:hAnsi="Arial" w:cs="Arial"/>
        </w:rPr>
        <w:t xml:space="preserve"> </w:t>
      </w:r>
      <w:r w:rsidR="00A4677D">
        <w:rPr>
          <w:rFonts w:ascii="Arial" w:hAnsi="Arial" w:cs="Arial"/>
        </w:rPr>
        <w:tab/>
        <w:t>: ………..................... / …………................</w:t>
      </w:r>
    </w:p>
    <w:p w14:paraId="38ED394E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Ketinggian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…........  </w:t>
      </w:r>
      <w:proofErr w:type="spellStart"/>
      <w:r>
        <w:rPr>
          <w:rFonts w:ascii="Arial" w:hAnsi="Arial" w:cs="Arial"/>
        </w:rPr>
        <w:t>m.dpl</w:t>
      </w:r>
      <w:proofErr w:type="spellEnd"/>
    </w:p>
    <w:p w14:paraId="7FBC3967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tanam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……………………</w:t>
      </w:r>
    </w:p>
    <w:p w14:paraId="72F31CFA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Luas areal yang </w:t>
      </w:r>
      <w:proofErr w:type="spellStart"/>
      <w:r>
        <w:rPr>
          <w:rFonts w:ascii="Arial" w:hAnsi="Arial" w:cs="Arial"/>
        </w:rPr>
        <w:t>dipanen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</w:t>
      </w:r>
      <w:proofErr w:type="gramStart"/>
      <w:r>
        <w:rPr>
          <w:rFonts w:ascii="Arial" w:hAnsi="Arial" w:cs="Arial"/>
        </w:rPr>
        <w:t>…..</w:t>
      </w:r>
      <w:proofErr w:type="spellStart"/>
      <w:proofErr w:type="gramEnd"/>
      <w:r>
        <w:rPr>
          <w:rFonts w:ascii="Arial" w:hAnsi="Arial" w:cs="Arial"/>
        </w:rPr>
        <w:t>hektar</w:t>
      </w:r>
      <w:proofErr w:type="spellEnd"/>
      <w:r>
        <w:rPr>
          <w:rFonts w:ascii="Arial" w:hAnsi="Arial" w:cs="Arial"/>
        </w:rPr>
        <w:tab/>
      </w:r>
    </w:p>
    <w:p w14:paraId="73AB86B2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Panen</w:t>
      </w:r>
      <w:proofErr w:type="spellEnd"/>
      <w:r>
        <w:rPr>
          <w:rFonts w:ascii="Arial" w:hAnsi="Arial" w:cs="Arial"/>
        </w:rPr>
        <w:t xml:space="preserve"> Total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</w:t>
      </w:r>
      <w:proofErr w:type="gramStart"/>
      <w:r>
        <w:rPr>
          <w:rFonts w:ascii="Arial" w:hAnsi="Arial" w:cs="Arial"/>
        </w:rPr>
        <w:t>….</w:t>
      </w:r>
      <w:proofErr w:type="spellStart"/>
      <w:r>
        <w:rPr>
          <w:rFonts w:ascii="Arial" w:hAnsi="Arial" w:cs="Arial"/>
        </w:rPr>
        <w:t>kuintal</w:t>
      </w:r>
      <w:proofErr w:type="spellEnd"/>
      <w:proofErr w:type="gramEnd"/>
    </w:p>
    <w:p w14:paraId="165B5FD1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Varietas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</w:t>
      </w:r>
      <w:r w:rsidR="00285B80">
        <w:rPr>
          <w:rFonts w:ascii="Arial" w:hAnsi="Arial" w:cs="Arial"/>
        </w:rPr>
        <w:t>……</w:t>
      </w:r>
      <w:proofErr w:type="gramStart"/>
      <w:r w:rsidR="00285B80">
        <w:rPr>
          <w:rFonts w:ascii="Arial" w:hAnsi="Arial" w:cs="Arial"/>
        </w:rPr>
        <w:t>…..</w:t>
      </w:r>
      <w:proofErr w:type="gramEnd"/>
    </w:p>
    <w:p w14:paraId="4A777FDC" w14:textId="77777777" w:rsidR="00A4677D" w:rsidRPr="00692BAF" w:rsidRDefault="00A4677D" w:rsidP="00A4677D">
      <w:p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Hasil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panen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bawang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putih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tersebut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A0629E">
        <w:rPr>
          <w:rFonts w:ascii="Arial" w:hAnsi="Arial" w:cs="Arial"/>
          <w:i/>
        </w:rPr>
        <w:t>bisa</w:t>
      </w:r>
      <w:proofErr w:type="spellEnd"/>
      <w:r w:rsidRPr="00A0629E">
        <w:rPr>
          <w:rFonts w:ascii="Arial" w:hAnsi="Arial" w:cs="Arial"/>
          <w:i/>
        </w:rPr>
        <w:t xml:space="preserve"> </w:t>
      </w:r>
      <w:proofErr w:type="spellStart"/>
      <w:r w:rsidRPr="00A0629E">
        <w:rPr>
          <w:rFonts w:ascii="Arial" w:hAnsi="Arial" w:cs="Arial"/>
          <w:i/>
        </w:rPr>
        <w:t>pilih</w:t>
      </w:r>
      <w:proofErr w:type="spellEnd"/>
      <w:proofErr w:type="gramStart"/>
      <w:r>
        <w:rPr>
          <w:rFonts w:ascii="Arial" w:hAnsi="Arial" w:cs="Arial"/>
        </w:rPr>
        <w:t>) :</w:t>
      </w:r>
      <w:proofErr w:type="gramEnd"/>
    </w:p>
    <w:p w14:paraId="6570F7D5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Disimpan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sebagai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calon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benih</w:t>
      </w:r>
      <w:proofErr w:type="spellEnd"/>
      <w:r w:rsidRPr="00692BAF">
        <w:rPr>
          <w:rFonts w:ascii="Arial" w:hAnsi="Arial" w:cs="Arial"/>
        </w:rPr>
        <w:t xml:space="preserve">, </w:t>
      </w:r>
      <w:proofErr w:type="spellStart"/>
      <w:r w:rsidRPr="00692BAF">
        <w:rPr>
          <w:rFonts w:ascii="Arial" w:hAnsi="Arial" w:cs="Arial"/>
        </w:rPr>
        <w:t>sebanyak</w:t>
      </w:r>
      <w:proofErr w:type="spellEnd"/>
      <w:r w:rsidRPr="00692BAF">
        <w:rPr>
          <w:rFonts w:ascii="Arial" w:hAnsi="Arial" w:cs="Arial"/>
        </w:rPr>
        <w:t xml:space="preserve"> ……… </w:t>
      </w:r>
      <w:proofErr w:type="gramStart"/>
      <w:r>
        <w:rPr>
          <w:rFonts w:ascii="Arial" w:hAnsi="Arial" w:cs="Arial"/>
        </w:rPr>
        <w:t>…..</w:t>
      </w:r>
      <w:proofErr w:type="spellStart"/>
      <w:proofErr w:type="gramEnd"/>
      <w:r>
        <w:rPr>
          <w:rFonts w:ascii="Arial" w:hAnsi="Arial" w:cs="Arial"/>
        </w:rPr>
        <w:t>kuintal</w:t>
      </w:r>
      <w:proofErr w:type="spellEnd"/>
      <w:r>
        <w:rPr>
          <w:rFonts w:ascii="Arial" w:hAnsi="Arial" w:cs="Arial"/>
        </w:rPr>
        <w:t xml:space="preserve">, di </w:t>
      </w:r>
      <w:proofErr w:type="spellStart"/>
      <w:r>
        <w:rPr>
          <w:rFonts w:ascii="Arial" w:hAnsi="Arial" w:cs="Arial"/>
        </w:rPr>
        <w:t>Gudang</w:t>
      </w:r>
      <w:proofErr w:type="spellEnd"/>
      <w:r>
        <w:rPr>
          <w:rFonts w:ascii="Arial" w:hAnsi="Arial" w:cs="Arial"/>
        </w:rPr>
        <w:t xml:space="preserve"> …………</w:t>
      </w:r>
    </w:p>
    <w:p w14:paraId="39E08936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Dijual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sebanyak</w:t>
      </w:r>
      <w:proofErr w:type="spellEnd"/>
      <w:r w:rsidRPr="00692BAF">
        <w:rPr>
          <w:rFonts w:ascii="Arial" w:hAnsi="Arial" w:cs="Arial"/>
        </w:rPr>
        <w:t xml:space="preserve"> …………</w:t>
      </w:r>
      <w:proofErr w:type="gramStart"/>
      <w:r w:rsidRPr="00692BAF">
        <w:rPr>
          <w:rFonts w:ascii="Arial" w:hAnsi="Arial" w:cs="Arial"/>
        </w:rPr>
        <w:t>….</w:t>
      </w:r>
      <w:proofErr w:type="spellStart"/>
      <w:r>
        <w:rPr>
          <w:rFonts w:ascii="Arial" w:hAnsi="Arial" w:cs="Arial"/>
        </w:rPr>
        <w:t>kuintal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Rp</w:t>
      </w:r>
      <w:proofErr w:type="spellEnd"/>
      <w:r>
        <w:rPr>
          <w:rFonts w:ascii="Arial" w:hAnsi="Arial" w:cs="Arial"/>
        </w:rPr>
        <w:t>…..</w:t>
      </w:r>
    </w:p>
    <w:p w14:paraId="75FCA67E" w14:textId="77777777" w:rsidR="00A4677D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Lain-lain: ……………………………</w:t>
      </w:r>
      <w:proofErr w:type="gramStart"/>
      <w:r w:rsidRPr="00692BAF">
        <w:rPr>
          <w:rFonts w:ascii="Arial" w:hAnsi="Arial" w:cs="Arial"/>
        </w:rPr>
        <w:t>…..</w:t>
      </w:r>
      <w:proofErr w:type="gramEnd"/>
    </w:p>
    <w:p w14:paraId="788C33B8" w14:textId="77777777" w:rsidR="00F27C62" w:rsidRPr="00A31603" w:rsidRDefault="00A4677D" w:rsidP="00285B80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Berita</w:t>
      </w:r>
      <w:proofErr w:type="spellEnd"/>
      <w:r>
        <w:rPr>
          <w:rFonts w:ascii="Arial" w:hAnsi="Arial" w:cs="Arial"/>
        </w:rPr>
        <w:t xml:space="preserve"> Acara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sebenar-benarnya</w:t>
      </w:r>
      <w:proofErr w:type="spellEnd"/>
      <w:r>
        <w:rPr>
          <w:rFonts w:ascii="Arial" w:hAnsi="Arial" w:cs="Arial"/>
        </w:rPr>
        <w:t xml:space="preserve">, kami </w:t>
      </w:r>
      <w:proofErr w:type="spellStart"/>
      <w:r>
        <w:rPr>
          <w:rFonts w:ascii="Arial" w:hAnsi="Arial" w:cs="Arial"/>
        </w:rPr>
        <w:t>siap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mempertanggungjawabkan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kebenaran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r w:rsidR="00692BAF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F11EC9">
        <w:rPr>
          <w:rFonts w:ascii="Arial" w:hAnsi="Arial" w:cs="Arial"/>
        </w:rPr>
        <w:t xml:space="preserve">   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5082"/>
      </w:tblGrid>
      <w:tr w:rsidR="00AE6738" w:rsidRPr="00CC2BDC" w14:paraId="60A6B450" w14:textId="77777777" w:rsidTr="003A70A5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5F998500" w14:textId="77777777" w:rsidR="00A02B9C" w:rsidRPr="00A9164A" w:rsidRDefault="00A02B9C" w:rsidP="00A02B9C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A9164A">
              <w:rPr>
                <w:rFonts w:ascii="Arial" w:hAnsi="Arial" w:cs="Arial"/>
                <w:bCs/>
              </w:rPr>
              <w:t>Importir</w:t>
            </w:r>
            <w:proofErr w:type="spellEnd"/>
          </w:p>
          <w:p w14:paraId="1F903EA0" w14:textId="77777777" w:rsidR="00A02B9C" w:rsidRDefault="00A02B9C" w:rsidP="00A02B9C">
            <w:pPr>
              <w:rPr>
                <w:rFonts w:ascii="Arial" w:hAnsi="Arial" w:cs="Arial"/>
                <w:b/>
              </w:rPr>
            </w:pPr>
          </w:p>
          <w:p w14:paraId="7BBF3519" w14:textId="77777777" w:rsidR="00A02B9C" w:rsidRPr="00CC2BDC" w:rsidRDefault="00A02B9C" w:rsidP="00A02B9C">
            <w:pPr>
              <w:jc w:val="center"/>
              <w:rPr>
                <w:rFonts w:ascii="Arial" w:hAnsi="Arial" w:cs="Arial"/>
                <w:b/>
              </w:rPr>
            </w:pPr>
          </w:p>
          <w:p w14:paraId="1B51DA58" w14:textId="7164EA07" w:rsidR="00A9164A" w:rsidRPr="00285B80" w:rsidRDefault="00A02B9C" w:rsidP="00A02B9C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02E32FA0" w14:textId="00873F71" w:rsidR="00A31603" w:rsidRPr="00A9164A" w:rsidRDefault="00A31603" w:rsidP="00A02B9C">
            <w:pPr>
              <w:jc w:val="center"/>
              <w:rPr>
                <w:rFonts w:ascii="Arial" w:hAnsi="Arial" w:cs="Arial"/>
              </w:rPr>
            </w:pPr>
          </w:p>
        </w:tc>
      </w:tr>
      <w:tr w:rsidR="00A9164A" w:rsidRPr="00CC2BDC" w14:paraId="5C70BE3D" w14:textId="77777777" w:rsidTr="003A70A5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76603AD3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A9164A">
              <w:rPr>
                <w:rFonts w:ascii="Arial" w:hAnsi="Arial" w:cs="Arial"/>
                <w:bCs/>
              </w:rPr>
              <w:t>Mantri</w:t>
            </w:r>
            <w:proofErr w:type="spellEnd"/>
            <w:r w:rsidRPr="00A9164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9164A">
              <w:rPr>
                <w:rFonts w:ascii="Arial" w:hAnsi="Arial" w:cs="Arial"/>
                <w:bCs/>
              </w:rPr>
              <w:t>Tani</w:t>
            </w:r>
            <w:proofErr w:type="spellEnd"/>
            <w:r w:rsidRPr="00A9164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9164A">
              <w:rPr>
                <w:rFonts w:ascii="Arial" w:hAnsi="Arial" w:cs="Arial"/>
                <w:bCs/>
              </w:rPr>
              <w:t>Kec</w:t>
            </w:r>
            <w:proofErr w:type="spellEnd"/>
            <w:r w:rsidRPr="00A9164A">
              <w:rPr>
                <w:rFonts w:ascii="Arial" w:hAnsi="Arial" w:cs="Arial"/>
                <w:bCs/>
              </w:rPr>
              <w:t>. ….</w:t>
            </w:r>
          </w:p>
          <w:p w14:paraId="64BDB8B8" w14:textId="77777777" w:rsidR="00A9164A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5D6465A6" w14:textId="77777777" w:rsidR="00A9164A" w:rsidRPr="00CC2BDC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6F9C8657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6222007C" w14:textId="77777777" w:rsidR="00A02B9C" w:rsidRPr="00BD4F45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BD4F45">
              <w:rPr>
                <w:rFonts w:ascii="Arial" w:hAnsi="Arial" w:cs="Arial"/>
                <w:sz w:val="20"/>
              </w:rPr>
              <w:t>Petugas</w:t>
            </w:r>
            <w:proofErr w:type="spellEnd"/>
            <w:r w:rsidRPr="00BD4F4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D4F45">
              <w:rPr>
                <w:rFonts w:ascii="Arial" w:hAnsi="Arial" w:cs="Arial"/>
                <w:sz w:val="20"/>
              </w:rPr>
              <w:t>Dinas</w:t>
            </w:r>
            <w:proofErr w:type="spellEnd"/>
          </w:p>
          <w:p w14:paraId="4D79849D" w14:textId="77777777" w:rsidR="00A02B9C" w:rsidRPr="00BD4F45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</w:p>
          <w:p w14:paraId="49E166A2" w14:textId="77777777" w:rsidR="00A02B9C" w:rsidRPr="00BD4F45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</w:p>
          <w:p w14:paraId="672B2865" w14:textId="77777777" w:rsidR="00A02B9C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  <w:p w14:paraId="744D8192" w14:textId="77777777" w:rsidR="00A9164A" w:rsidRDefault="00A9164A" w:rsidP="00A02B9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164A" w:rsidRPr="00CC2BDC" w14:paraId="4D12916C" w14:textId="77777777" w:rsidTr="003A70A5">
        <w:trPr>
          <w:trHeight w:val="397"/>
          <w:jc w:val="center"/>
        </w:trPr>
        <w:tc>
          <w:tcPr>
            <w:tcW w:w="10001" w:type="dxa"/>
            <w:gridSpan w:val="2"/>
            <w:shd w:val="clear" w:color="auto" w:fill="auto"/>
          </w:tcPr>
          <w:p w14:paraId="6C3F2245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Verifikator,</w:t>
            </w:r>
          </w:p>
        </w:tc>
      </w:tr>
      <w:tr w:rsidR="00A9164A" w:rsidRPr="00CC2BDC" w14:paraId="79D06F0E" w14:textId="77777777" w:rsidTr="003A70A5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5C61CCDA" w14:textId="77777777" w:rsidR="00A9164A" w:rsidRDefault="00A9164A" w:rsidP="00285B80">
            <w:pPr>
              <w:rPr>
                <w:rFonts w:ascii="Arial" w:hAnsi="Arial" w:cs="Arial"/>
              </w:rPr>
            </w:pPr>
          </w:p>
          <w:p w14:paraId="2EFCA143" w14:textId="77777777" w:rsidR="00A9164A" w:rsidRDefault="00A9164A" w:rsidP="00A9164A">
            <w:pPr>
              <w:jc w:val="center"/>
              <w:rPr>
                <w:rFonts w:ascii="Arial" w:hAnsi="Arial" w:cs="Arial"/>
              </w:rPr>
            </w:pPr>
          </w:p>
          <w:p w14:paraId="2CC3478E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5A9CDF9C" w14:textId="77777777" w:rsidR="00A9164A" w:rsidRDefault="00A9164A" w:rsidP="00285B80">
            <w:pPr>
              <w:rPr>
                <w:rFonts w:ascii="Arial" w:hAnsi="Arial" w:cs="Arial"/>
                <w:b/>
                <w:lang w:val="id-ID"/>
              </w:rPr>
            </w:pPr>
          </w:p>
          <w:p w14:paraId="4F3B5962" w14:textId="77777777" w:rsidR="00A9164A" w:rsidRDefault="00A9164A" w:rsidP="00CC2BDC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14:paraId="32E0EC27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</w:tr>
    </w:tbl>
    <w:p w14:paraId="4C415296" w14:textId="77777777" w:rsidR="007113DC" w:rsidRDefault="007113DC" w:rsidP="00A31603">
      <w:pPr>
        <w:jc w:val="center"/>
        <w:rPr>
          <w:rFonts w:ascii="Arial" w:hAnsi="Arial" w:cs="Arial"/>
          <w:sz w:val="20"/>
        </w:rPr>
        <w:sectPr w:rsidR="007113DC" w:rsidSect="005C41CB">
          <w:pgSz w:w="12242" w:h="18722" w:code="258"/>
          <w:pgMar w:top="680" w:right="1043" w:bottom="731" w:left="1134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0"/>
      </w:tblGrid>
      <w:tr w:rsidR="00A31603" w:rsidRPr="00BD4F45" w14:paraId="03BC90E8" w14:textId="77777777" w:rsidTr="007113DC">
        <w:trPr>
          <w:trHeight w:val="2128"/>
        </w:trPr>
        <w:tc>
          <w:tcPr>
            <w:tcW w:w="10111" w:type="dxa"/>
            <w:shd w:val="clear" w:color="auto" w:fill="auto"/>
          </w:tcPr>
          <w:p w14:paraId="010A30EB" w14:textId="5F928D3F" w:rsidR="00BD4F45" w:rsidRDefault="00465C77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proofErr w:type="spellStart"/>
            <w:r w:rsidRPr="00BD4F45">
              <w:rPr>
                <w:rFonts w:ascii="Arial" w:hAnsi="Arial" w:cs="Arial"/>
                <w:b/>
                <w:sz w:val="20"/>
              </w:rPr>
              <w:lastRenderedPageBreak/>
              <w:t>Daftar</w:t>
            </w:r>
            <w:proofErr w:type="spellEnd"/>
            <w:r w:rsidRPr="00BD4F45">
              <w:rPr>
                <w:rFonts w:ascii="Arial" w:hAnsi="Arial" w:cs="Arial"/>
                <w:b/>
                <w:sz w:val="20"/>
              </w:rPr>
              <w:t xml:space="preserve"> </w:t>
            </w:r>
            <w:r w:rsidR="00A9164A">
              <w:rPr>
                <w:rFonts w:ascii="Arial" w:hAnsi="Arial" w:cs="Arial"/>
                <w:b/>
                <w:sz w:val="20"/>
                <w:lang w:val="id-ID"/>
              </w:rPr>
              <w:t>Responden</w:t>
            </w:r>
          </w:p>
          <w:p w14:paraId="7F035479" w14:textId="77777777" w:rsidR="00285B80" w:rsidRPr="00782B04" w:rsidRDefault="00285B80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</w:p>
          <w:tbl>
            <w:tblPr>
              <w:tblW w:w="16335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2127"/>
              <w:gridCol w:w="1673"/>
              <w:gridCol w:w="2146"/>
              <w:gridCol w:w="1565"/>
              <w:gridCol w:w="1424"/>
              <w:gridCol w:w="1555"/>
              <w:gridCol w:w="1424"/>
              <w:gridCol w:w="1738"/>
              <w:gridCol w:w="1977"/>
            </w:tblGrid>
            <w:tr w:rsidR="00A9164A" w:rsidRPr="00BD4F45" w14:paraId="49C8CA9C" w14:textId="77777777" w:rsidTr="00285B80">
              <w:trPr>
                <w:trHeight w:val="964"/>
                <w:tblHeader/>
              </w:trPr>
              <w:tc>
                <w:tcPr>
                  <w:tcW w:w="216" w:type="pct"/>
                  <w:shd w:val="clear" w:color="auto" w:fill="D9D9D9"/>
                  <w:vAlign w:val="center"/>
                </w:tcPr>
                <w:p w14:paraId="3DCCB380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651" w:type="pct"/>
                  <w:shd w:val="clear" w:color="auto" w:fill="D9D9D9"/>
                  <w:vAlign w:val="center"/>
                </w:tcPr>
                <w:p w14:paraId="710EF928" w14:textId="084FBA19" w:rsidR="00A9164A" w:rsidRPr="003A70A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Nama </w:t>
                  </w:r>
                  <w:r w:rsidR="003A70A5">
                    <w:rPr>
                      <w:rFonts w:ascii="Arial" w:hAnsi="Arial" w:cs="Arial"/>
                      <w:b/>
                      <w:sz w:val="20"/>
                      <w:lang w:val="id-ID"/>
                    </w:rPr>
                    <w:t>Lahan</w:t>
                  </w:r>
                </w:p>
              </w:tc>
              <w:tc>
                <w:tcPr>
                  <w:tcW w:w="512" w:type="pct"/>
                  <w:shd w:val="clear" w:color="auto" w:fill="D9D9D9"/>
                  <w:vAlign w:val="center"/>
                </w:tcPr>
                <w:p w14:paraId="6679748E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Desa</w:t>
                  </w:r>
                  <w:proofErr w:type="spellEnd"/>
                </w:p>
              </w:tc>
              <w:tc>
                <w:tcPr>
                  <w:tcW w:w="657" w:type="pct"/>
                  <w:shd w:val="clear" w:color="auto" w:fill="D9D9D9"/>
                  <w:vAlign w:val="center"/>
                </w:tcPr>
                <w:p w14:paraId="5C7963B2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Kecamatan</w:t>
                  </w:r>
                  <w:proofErr w:type="spellEnd"/>
                </w:p>
              </w:tc>
              <w:tc>
                <w:tcPr>
                  <w:tcW w:w="478" w:type="pct"/>
                  <w:shd w:val="clear" w:color="auto" w:fill="D9D9D9"/>
                  <w:vAlign w:val="center"/>
                </w:tcPr>
                <w:p w14:paraId="37F28406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Tanggal Tanam</w:t>
                  </w:r>
                </w:p>
                <w:p w14:paraId="6DBFA448" w14:textId="77777777" w:rsidR="00782B04" w:rsidRPr="00782B04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bln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6C0E50A5" w14:textId="77777777" w:rsidR="00A9164A" w:rsidRPr="007113DC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Luas Tanam (Ha)</w:t>
                  </w:r>
                </w:p>
              </w:tc>
              <w:tc>
                <w:tcPr>
                  <w:tcW w:w="476" w:type="pct"/>
                  <w:shd w:val="clear" w:color="auto" w:fill="D9D9D9"/>
                  <w:vAlign w:val="center"/>
                </w:tcPr>
                <w:p w14:paraId="7C38B8C2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Tanggal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</w:p>
                <w:p w14:paraId="2714DD32" w14:textId="77777777" w:rsidR="00782B04" w:rsidRPr="00BD4F45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bln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66767E3C" w14:textId="77777777" w:rsidR="00A9164A" w:rsidRPr="00AE07D6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Luas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 xml:space="preserve"> (Ha)</w:t>
                  </w:r>
                </w:p>
              </w:tc>
              <w:tc>
                <w:tcPr>
                  <w:tcW w:w="532" w:type="pct"/>
                  <w:shd w:val="clear" w:color="auto" w:fill="D9D9D9"/>
                  <w:vAlign w:val="center"/>
                </w:tcPr>
                <w:p w14:paraId="6AD5B10A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Hasil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(kg)</w:t>
                  </w:r>
                </w:p>
              </w:tc>
              <w:tc>
                <w:tcPr>
                  <w:tcW w:w="606" w:type="pct"/>
                  <w:shd w:val="clear" w:color="auto" w:fill="D9D9D9"/>
                  <w:vAlign w:val="center"/>
                </w:tcPr>
                <w:p w14:paraId="22F5C665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Tanda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Tangan</w:t>
                  </w:r>
                  <w:proofErr w:type="spellEnd"/>
                </w:p>
              </w:tc>
            </w:tr>
            <w:tr w:rsidR="00A9164A" w:rsidRPr="00BD4F45" w14:paraId="75DC91C1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711AC2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C06E43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F6E99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1121C8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EDD9ED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7238D9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9FC16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7002A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C68AC2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6A241F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9C998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C56543C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9D08C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0A820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CF0752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FCB093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B2CAD9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C0B447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74DF98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56951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46B8FC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D78A10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7C6AF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2A99C9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6EA41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3D39B8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4802D37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F76C63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A9EBA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6663CE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B3C74B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9566CC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39879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3B6E37A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E59B60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15DBF22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FE80E9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4856FC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E1D2D5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060F7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52F5CAD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A744F5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B1461E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77FD5FB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E4EE10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31B9DB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57D421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0DA6BB4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47A2D1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E212FA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A2E5D5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FBF9F4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54D79D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8484FA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6923862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2DDE4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65A0530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529D64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B199E4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EC8B2CC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7662A4B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156EA6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E6A980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A572A0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CF2F33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F69DE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B97F2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F4FF0E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8D9903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D7EF7C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AF39C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DA79811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6480081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1EC314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D04A9E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6F68BD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6B5F5BD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45261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770803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1F3B43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D5593F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77198F5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A9BFF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190294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6181A7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610602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7D46C1B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E817C3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688821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9754B5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3D774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BA72CD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770F3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346C1E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C8912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52392A5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28D6F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6FD42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CE821A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5060207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2CB624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F863C3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BC034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7A78F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24124C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82D33E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92CC23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41B3886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0BD958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41EA1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62896E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E331A4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983EC4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50B917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7D96FB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BA034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C07E4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55E291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00317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12DBF156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F85AF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6B2CB7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7434286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FFE327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5E394B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6CC15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E5D043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17804A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458585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C4290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0AA5DC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5FD28EB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AC62E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FF308E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9A9009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388CB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01EFA50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19BC8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0761B7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E083F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D7636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B0F066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A75D87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45DC3D4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C1765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8AC76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B595F2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EA4CE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639CD60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2CB6D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124B4B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835B4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F5ACBD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394C126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66A3AC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0F5C9B2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C2E663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B135F4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13A51A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55C268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B3DCF5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D49454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EF49A5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8D2407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4FF0F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7FEF94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BACD8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D81A17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0477D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1B75C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27573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EEE08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4CC5D43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C6B895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4819BE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B462A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6DE8DF2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9C5789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7B107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D24F44F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11B3B1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CB7203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85B108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89505B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80A44E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D024DE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C74484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404A03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082ECB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9C106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8DCEC43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DBD778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89F679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654B9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B6CD4C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92B5B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F524CC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35977A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A50A62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301ECA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BE059A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0F71666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E60727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514654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A7DF5B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D4730E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6F2B470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A5104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1287EC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49952F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B456D7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3185B17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4A6AF45F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22328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9E5552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E0173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8C121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430F1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4AF3AB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16D24F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32F524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97412A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4FC9E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E178961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42DB26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8222E1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24E77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73CF9D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94A7B1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95FF53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15042F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F259F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15FEEB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8555E8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73103E7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7FE142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957BB5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5BAC1A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8A44E0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2534A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06C3A6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309891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FDDF5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122F2A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54C3D0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EDC390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E6FAF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DB261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F5432F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C32F23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981DC7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5F4014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CE1A2D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72FCAD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F86A7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BD5A9B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56529A7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1859FA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1E4BCEF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D50DEF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28734E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806379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18FB7B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187846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6EF419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3B4972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2175D5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008B5B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4FBAAF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5DB4BA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8F32C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404BF5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52E0B3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270C18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ABE1B3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A26AA0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856B7D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1D7D4B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7B2CDD8" w14:textId="77777777" w:rsidTr="00285B80">
              <w:trPr>
                <w:trHeight w:val="964"/>
              </w:trPr>
              <w:tc>
                <w:tcPr>
                  <w:tcW w:w="2515" w:type="pct"/>
                  <w:gridSpan w:val="5"/>
                  <w:shd w:val="clear" w:color="auto" w:fill="auto"/>
                  <w:vAlign w:val="center"/>
                </w:tcPr>
                <w:p w14:paraId="192F2424" w14:textId="77777777" w:rsidR="00A9164A" w:rsidRPr="00A9164A" w:rsidRDefault="00A9164A" w:rsidP="00A9164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</w:pPr>
                  <w:r w:rsidRPr="00A9164A"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  <w:t>TOTAL</w:t>
                  </w:r>
                </w:p>
              </w:tc>
              <w:tc>
                <w:tcPr>
                  <w:tcW w:w="436" w:type="pct"/>
                </w:tcPr>
                <w:p w14:paraId="408A2E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02C91A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8DBF3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911D00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B675EF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018FC671" w14:textId="77777777" w:rsidR="00465C77" w:rsidRPr="00BD4F45" w:rsidRDefault="00465C77" w:rsidP="00465C77">
            <w:pPr>
              <w:rPr>
                <w:rFonts w:ascii="Arial" w:hAnsi="Arial" w:cs="Arial"/>
                <w:sz w:val="20"/>
              </w:rPr>
            </w:pPr>
          </w:p>
        </w:tc>
      </w:tr>
    </w:tbl>
    <w:p w14:paraId="740FBC11" w14:textId="77777777" w:rsidR="00AE6738" w:rsidRDefault="00AE6738" w:rsidP="00692BAF">
      <w:pPr>
        <w:rPr>
          <w:rFonts w:ascii="Arial" w:hAnsi="Arial" w:cs="Arial"/>
        </w:rPr>
      </w:pPr>
    </w:p>
    <w:sectPr w:rsidR="00AE6738" w:rsidSect="007113DC">
      <w:pgSz w:w="18722" w:h="12242" w:orient="landscape" w:code="258"/>
      <w:pgMar w:top="1440" w:right="1021" w:bottom="1440" w:left="102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065CD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A2919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642D"/>
    <w:multiLevelType w:val="hybridMultilevel"/>
    <w:tmpl w:val="CC8EF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29D4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05A90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39"/>
    <w:rsid w:val="000433A0"/>
    <w:rsid w:val="00074B1D"/>
    <w:rsid w:val="000D4839"/>
    <w:rsid w:val="00134AC6"/>
    <w:rsid w:val="001B59AE"/>
    <w:rsid w:val="001C2CCA"/>
    <w:rsid w:val="001D1070"/>
    <w:rsid w:val="00285B80"/>
    <w:rsid w:val="003508E5"/>
    <w:rsid w:val="003A70A5"/>
    <w:rsid w:val="00465C77"/>
    <w:rsid w:val="004E04F5"/>
    <w:rsid w:val="00557D95"/>
    <w:rsid w:val="005C41CB"/>
    <w:rsid w:val="005E1054"/>
    <w:rsid w:val="00652593"/>
    <w:rsid w:val="00692BAF"/>
    <w:rsid w:val="007113DC"/>
    <w:rsid w:val="00782B04"/>
    <w:rsid w:val="008D3BF1"/>
    <w:rsid w:val="00921A6B"/>
    <w:rsid w:val="009A0A72"/>
    <w:rsid w:val="00A02B9C"/>
    <w:rsid w:val="00A0629E"/>
    <w:rsid w:val="00A31603"/>
    <w:rsid w:val="00A4677D"/>
    <w:rsid w:val="00A723B6"/>
    <w:rsid w:val="00A77B48"/>
    <w:rsid w:val="00A9164A"/>
    <w:rsid w:val="00AE07D6"/>
    <w:rsid w:val="00AE6738"/>
    <w:rsid w:val="00BA1EA8"/>
    <w:rsid w:val="00BD4F45"/>
    <w:rsid w:val="00C37263"/>
    <w:rsid w:val="00CC2BDC"/>
    <w:rsid w:val="00CF4FDC"/>
    <w:rsid w:val="00D54AC5"/>
    <w:rsid w:val="00E2351B"/>
    <w:rsid w:val="00E24931"/>
    <w:rsid w:val="00E94043"/>
    <w:rsid w:val="00F11EC9"/>
    <w:rsid w:val="00F27C62"/>
    <w:rsid w:val="00F802A5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BDE9"/>
  <w15:chartTrackingRefBased/>
  <w15:docId w15:val="{FC893226-0257-4BE7-B614-F924872E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AF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BA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4043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Documents\Data%20Tanaman%20Obat\Custom%20Office%20Templates\pernyataan%20hasil%20pan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DFD8F-AD73-429D-B110-A435DB71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pernyataan hasil panen</Template>
  <TotalTime>1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VERIFIKASI PRODUKSI BAWANG PUTIH SWAKELOLA</dc:title>
  <dc:subject/>
  <dc:creator>ahmad</dc:creator>
  <cp:keywords>SIMETHRIS</cp:keywords>
  <dc:description>BERITA ACARA VERIFIKASI PRODUKSI BAWANG PUTIH SWAKELOLA</dc:description>
  <cp:lastModifiedBy>Vianna Tjoe</cp:lastModifiedBy>
  <cp:revision>2</cp:revision>
  <cp:lastPrinted>2019-09-11T09:48:00Z</cp:lastPrinted>
  <dcterms:created xsi:type="dcterms:W3CDTF">2020-07-30T05:39:00Z</dcterms:created>
  <dcterms:modified xsi:type="dcterms:W3CDTF">2020-07-30T05:39:00Z</dcterms:modified>
</cp:coreProperties>
</file>