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7E4EF5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7E4EF5">
        <w:rPr>
          <w:rFonts w:ascii="Times New Roman" w:eastAsia="Times New Roman" w:hAnsi="Times New Roman" w:cs="Times New Roman"/>
          <w:b/>
          <w:bCs/>
          <w:sz w:val="36"/>
          <w:szCs w:val="34"/>
          <w:lang w:eastAsia="id-ID"/>
        </w:rPr>
        <w:t>LAPORAN PERTANGGUNGJAWABAN</w:t>
      </w:r>
    </w:p>
    <w:p w:rsidR="00C44DCB" w:rsidRPr="007E4EF5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7E4EF5">
        <w:rPr>
          <w:rFonts w:ascii="Times New Roman" w:eastAsia="Times New Roman" w:hAnsi="Times New Roman" w:cs="Times New Roman"/>
          <w:b/>
          <w:bCs/>
          <w:sz w:val="36"/>
          <w:szCs w:val="34"/>
          <w:lang w:eastAsia="id-ID"/>
        </w:rPr>
        <w:t>PROGRAM BANTUAN PENYELENGGARAAN PAUD</w:t>
      </w:r>
    </w:p>
    <w:p w:rsidR="00C44DCB" w:rsidRPr="007E4EF5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4"/>
          <w:lang w:eastAsia="id-ID"/>
        </w:rPr>
      </w:pPr>
      <w:r w:rsidRPr="007E4EF5">
        <w:rPr>
          <w:rFonts w:ascii="Times New Roman" w:eastAsia="Times New Roman" w:hAnsi="Times New Roman" w:cs="Times New Roman"/>
          <w:b/>
          <w:bCs/>
          <w:sz w:val="36"/>
          <w:szCs w:val="34"/>
          <w:lang w:eastAsia="id-ID"/>
        </w:rPr>
        <w:t>( BOP - PAUD )</w:t>
      </w:r>
    </w:p>
    <w:p w:rsidR="009743C1" w:rsidRPr="007E4EF5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4"/>
          <w:lang w:eastAsia="id-ID"/>
        </w:rPr>
      </w:pPr>
      <w:r w:rsidRPr="007E4EF5">
        <w:rPr>
          <w:rFonts w:ascii="Times New Roman" w:eastAsia="Times New Roman" w:hAnsi="Times New Roman" w:cs="Times New Roman"/>
          <w:b/>
          <w:bCs/>
          <w:sz w:val="36"/>
          <w:szCs w:val="34"/>
          <w:lang w:eastAsia="id-ID"/>
        </w:rPr>
        <w:t>TAHUN 2016</w:t>
      </w:r>
    </w:p>
    <w:p w:rsidR="009743C1" w:rsidRPr="009A3417" w:rsidRDefault="009743C1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2895183</wp:posOffset>
            </wp:positionV>
            <wp:extent cx="2104215" cy="2112580"/>
            <wp:effectExtent l="19050" t="0" r="0" b="0"/>
            <wp:wrapNone/>
            <wp:docPr id="6" name="Picture 3" descr="D:\LOGO PAUD\pau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GO PAUD\paud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15" cy="211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Default="00C44DCB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E4EF5" w:rsidRPr="00C44DCB" w:rsidRDefault="007E4EF5" w:rsidP="00C44D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4DCB" w:rsidRPr="007E4EF5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7E4EF5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Disusun Oleh</w:t>
      </w:r>
      <w:r w:rsidR="00C44DCB" w:rsidRPr="007E4EF5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:</w:t>
      </w:r>
    </w:p>
    <w:p w:rsidR="00C44DCB" w:rsidRPr="007E4EF5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7E4EF5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 xml:space="preserve">PAUD </w:t>
      </w:r>
      <w:r w:rsidR="007705F7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KOBER TARBIYATUS SOLIHIN</w:t>
      </w:r>
    </w:p>
    <w:p w:rsidR="00C44DCB" w:rsidRPr="007E4EF5" w:rsidRDefault="00CF3DFB" w:rsidP="00CF3DFB">
      <w:pPr>
        <w:tabs>
          <w:tab w:val="left" w:pos="69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7E4EF5">
        <w:rPr>
          <w:rFonts w:ascii="Times New Roman" w:eastAsia="Times New Roman" w:hAnsi="Times New Roman" w:cs="Times New Roman"/>
          <w:sz w:val="28"/>
          <w:szCs w:val="24"/>
          <w:lang w:eastAsia="id-ID"/>
        </w:rPr>
        <w:tab/>
      </w:r>
    </w:p>
    <w:p w:rsidR="00C44DCB" w:rsidRPr="007E4EF5" w:rsidRDefault="00C44DCB" w:rsidP="007E4E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</w:p>
    <w:p w:rsidR="007E4EF5" w:rsidRPr="007E4EF5" w:rsidRDefault="007E4EF5" w:rsidP="007E4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</w:p>
    <w:p w:rsidR="00C92C2A" w:rsidRPr="007E4EF5" w:rsidRDefault="007705F7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Kp</w:t>
      </w:r>
      <w:r w:rsidR="007E4EF5" w:rsidRPr="007E4EF5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Gunungtua</w:t>
      </w:r>
      <w:r w:rsidR="007E4EF5" w:rsidRPr="007E4EF5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003</w:t>
      </w:r>
      <w:r w:rsidR="007E4EF5" w:rsidRPr="007E4EF5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 xml:space="preserve"> / </w:t>
      </w: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003</w:t>
      </w:r>
      <w:r w:rsidR="007E4EF5" w:rsidRPr="007E4EF5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Gunungtua</w:t>
      </w:r>
    </w:p>
    <w:p w:rsidR="007E4EF5" w:rsidRPr="007E4EF5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</w:pPr>
      <w:r w:rsidRPr="007E4EF5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Cijambe</w:t>
      </w:r>
      <w:r w:rsidR="007705F7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 xml:space="preserve"> -</w:t>
      </w:r>
      <w:r w:rsidRPr="007E4EF5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 xml:space="preserve"> Subang</w:t>
      </w:r>
    </w:p>
    <w:p w:rsidR="007E4EF5" w:rsidRPr="007E4EF5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</w:pPr>
    </w:p>
    <w:p w:rsidR="007E4EF5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7E4EF5" w:rsidRPr="00C92C2A" w:rsidRDefault="007E4EF5" w:rsidP="00C44D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8F3591" w:rsidRDefault="008F3591" w:rsidP="004F5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7E4EF5" w:rsidRDefault="007E4EF5" w:rsidP="004F5D81">
      <w:pPr>
        <w:pStyle w:val="NoSpacing"/>
        <w:rPr>
          <w:rFonts w:eastAsia="Times New Roman"/>
          <w:lang w:val="id-ID" w:eastAsia="id-ID"/>
        </w:rPr>
      </w:pPr>
    </w:p>
    <w:p w:rsidR="00BF38DD" w:rsidRPr="00BF38DD" w:rsidRDefault="00BF38DD" w:rsidP="00C85F43">
      <w:pPr>
        <w:pStyle w:val="NoSpacing"/>
        <w:rPr>
          <w:rFonts w:eastAsia="Times New Roman"/>
          <w:lang w:eastAsia="id-ID"/>
        </w:rPr>
      </w:pPr>
    </w:p>
    <w:sectPr w:rsidR="00BF38DD" w:rsidRPr="00BF38DD" w:rsidSect="007E4EF5">
      <w:footerReference w:type="default" r:id="rId9"/>
      <w:pgSz w:w="11907" w:h="18711" w:code="9"/>
      <w:pgMar w:top="11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EED" w:rsidRDefault="001F0EED" w:rsidP="00C44DCB">
      <w:pPr>
        <w:spacing w:after="0" w:line="240" w:lineRule="auto"/>
      </w:pPr>
      <w:r>
        <w:separator/>
      </w:r>
    </w:p>
  </w:endnote>
  <w:endnote w:type="continuationSeparator" w:id="1">
    <w:p w:rsidR="001F0EED" w:rsidRDefault="001F0EED" w:rsidP="00C4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F5" w:rsidRPr="002B5E7C" w:rsidRDefault="007E4EF5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EED" w:rsidRDefault="001F0EED" w:rsidP="00C44DCB">
      <w:pPr>
        <w:spacing w:after="0" w:line="240" w:lineRule="auto"/>
      </w:pPr>
      <w:r>
        <w:separator/>
      </w:r>
    </w:p>
  </w:footnote>
  <w:footnote w:type="continuationSeparator" w:id="1">
    <w:p w:rsidR="001F0EED" w:rsidRDefault="001F0EED" w:rsidP="00C4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65AE"/>
    <w:multiLevelType w:val="hybridMultilevel"/>
    <w:tmpl w:val="1510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439A"/>
    <w:multiLevelType w:val="hybridMultilevel"/>
    <w:tmpl w:val="7EBA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E11DA"/>
    <w:multiLevelType w:val="hybridMultilevel"/>
    <w:tmpl w:val="C5E6841E"/>
    <w:lvl w:ilvl="0" w:tplc="6A5A6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C0987"/>
    <w:multiLevelType w:val="hybridMultilevel"/>
    <w:tmpl w:val="3B08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85840"/>
    <w:multiLevelType w:val="hybridMultilevel"/>
    <w:tmpl w:val="B6DC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5731E"/>
    <w:multiLevelType w:val="hybridMultilevel"/>
    <w:tmpl w:val="4816C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073BC"/>
    <w:multiLevelType w:val="hybridMultilevel"/>
    <w:tmpl w:val="75D60F8C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7">
    <w:nsid w:val="34671223"/>
    <w:multiLevelType w:val="hybridMultilevel"/>
    <w:tmpl w:val="3EC6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54C13"/>
    <w:multiLevelType w:val="hybridMultilevel"/>
    <w:tmpl w:val="7E0C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6D1530"/>
    <w:multiLevelType w:val="hybridMultilevel"/>
    <w:tmpl w:val="0E24CFE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22943AD"/>
    <w:multiLevelType w:val="hybridMultilevel"/>
    <w:tmpl w:val="0404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20DA1"/>
    <w:multiLevelType w:val="hybridMultilevel"/>
    <w:tmpl w:val="4CF4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438B0"/>
    <w:multiLevelType w:val="hybridMultilevel"/>
    <w:tmpl w:val="34CAA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C96C52"/>
    <w:multiLevelType w:val="hybridMultilevel"/>
    <w:tmpl w:val="FC923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3472A"/>
    <w:multiLevelType w:val="hybridMultilevel"/>
    <w:tmpl w:val="C01A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246B0"/>
    <w:multiLevelType w:val="hybridMultilevel"/>
    <w:tmpl w:val="798A1C24"/>
    <w:lvl w:ilvl="0" w:tplc="0602DD40">
      <w:start w:val="1"/>
      <w:numFmt w:val="upperLetter"/>
      <w:lvlText w:val="%1."/>
      <w:lvlJc w:val="left"/>
      <w:pPr>
        <w:ind w:left="1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6" w:hanging="360"/>
      </w:pPr>
    </w:lvl>
    <w:lvl w:ilvl="2" w:tplc="0409001B" w:tentative="1">
      <w:start w:val="1"/>
      <w:numFmt w:val="lowerRoman"/>
      <w:lvlText w:val="%3."/>
      <w:lvlJc w:val="right"/>
      <w:pPr>
        <w:ind w:left="3366" w:hanging="180"/>
      </w:pPr>
    </w:lvl>
    <w:lvl w:ilvl="3" w:tplc="0409000F" w:tentative="1">
      <w:start w:val="1"/>
      <w:numFmt w:val="decimal"/>
      <w:lvlText w:val="%4."/>
      <w:lvlJc w:val="left"/>
      <w:pPr>
        <w:ind w:left="4086" w:hanging="360"/>
      </w:pPr>
    </w:lvl>
    <w:lvl w:ilvl="4" w:tplc="04090019" w:tentative="1">
      <w:start w:val="1"/>
      <w:numFmt w:val="lowerLetter"/>
      <w:lvlText w:val="%5."/>
      <w:lvlJc w:val="left"/>
      <w:pPr>
        <w:ind w:left="4806" w:hanging="360"/>
      </w:pPr>
    </w:lvl>
    <w:lvl w:ilvl="5" w:tplc="0409001B" w:tentative="1">
      <w:start w:val="1"/>
      <w:numFmt w:val="lowerRoman"/>
      <w:lvlText w:val="%6."/>
      <w:lvlJc w:val="right"/>
      <w:pPr>
        <w:ind w:left="5526" w:hanging="180"/>
      </w:pPr>
    </w:lvl>
    <w:lvl w:ilvl="6" w:tplc="0409000F" w:tentative="1">
      <w:start w:val="1"/>
      <w:numFmt w:val="decimal"/>
      <w:lvlText w:val="%7."/>
      <w:lvlJc w:val="left"/>
      <w:pPr>
        <w:ind w:left="6246" w:hanging="360"/>
      </w:pPr>
    </w:lvl>
    <w:lvl w:ilvl="7" w:tplc="04090019" w:tentative="1">
      <w:start w:val="1"/>
      <w:numFmt w:val="lowerLetter"/>
      <w:lvlText w:val="%8."/>
      <w:lvlJc w:val="left"/>
      <w:pPr>
        <w:ind w:left="6966" w:hanging="360"/>
      </w:pPr>
    </w:lvl>
    <w:lvl w:ilvl="8" w:tplc="0409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16">
    <w:nsid w:val="67EF0669"/>
    <w:multiLevelType w:val="hybridMultilevel"/>
    <w:tmpl w:val="164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D4FFB"/>
    <w:multiLevelType w:val="hybridMultilevel"/>
    <w:tmpl w:val="AE60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E12B9"/>
    <w:multiLevelType w:val="hybridMultilevel"/>
    <w:tmpl w:val="8792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2"/>
  </w:num>
  <w:num w:numId="5">
    <w:abstractNumId w:val="8"/>
  </w:num>
  <w:num w:numId="6">
    <w:abstractNumId w:val="15"/>
  </w:num>
  <w:num w:numId="7">
    <w:abstractNumId w:val="0"/>
  </w:num>
  <w:num w:numId="8">
    <w:abstractNumId w:val="14"/>
  </w:num>
  <w:num w:numId="9">
    <w:abstractNumId w:val="5"/>
  </w:num>
  <w:num w:numId="10">
    <w:abstractNumId w:val="2"/>
  </w:num>
  <w:num w:numId="11">
    <w:abstractNumId w:val="18"/>
  </w:num>
  <w:num w:numId="12">
    <w:abstractNumId w:val="10"/>
  </w:num>
  <w:num w:numId="13">
    <w:abstractNumId w:val="16"/>
  </w:num>
  <w:num w:numId="14">
    <w:abstractNumId w:val="6"/>
  </w:num>
  <w:num w:numId="15">
    <w:abstractNumId w:val="1"/>
  </w:num>
  <w:num w:numId="16">
    <w:abstractNumId w:val="4"/>
  </w:num>
  <w:num w:numId="17">
    <w:abstractNumId w:val="11"/>
  </w:num>
  <w:num w:numId="18">
    <w:abstractNumId w:val="17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DCB"/>
    <w:rsid w:val="00007E8C"/>
    <w:rsid w:val="000163BD"/>
    <w:rsid w:val="0002041D"/>
    <w:rsid w:val="00022139"/>
    <w:rsid w:val="00026C8D"/>
    <w:rsid w:val="00032AE5"/>
    <w:rsid w:val="0004592B"/>
    <w:rsid w:val="00053432"/>
    <w:rsid w:val="00055ED5"/>
    <w:rsid w:val="0006006B"/>
    <w:rsid w:val="00076B30"/>
    <w:rsid w:val="000926F3"/>
    <w:rsid w:val="000C6CD4"/>
    <w:rsid w:val="000E507F"/>
    <w:rsid w:val="000F5169"/>
    <w:rsid w:val="00102D93"/>
    <w:rsid w:val="0010788C"/>
    <w:rsid w:val="001079A8"/>
    <w:rsid w:val="0012262C"/>
    <w:rsid w:val="001258C2"/>
    <w:rsid w:val="0016739A"/>
    <w:rsid w:val="00167C37"/>
    <w:rsid w:val="00180D6A"/>
    <w:rsid w:val="001870D5"/>
    <w:rsid w:val="0019648C"/>
    <w:rsid w:val="001A52F0"/>
    <w:rsid w:val="001B4313"/>
    <w:rsid w:val="001B6ACE"/>
    <w:rsid w:val="001C596E"/>
    <w:rsid w:val="001C7AED"/>
    <w:rsid w:val="001D7C97"/>
    <w:rsid w:val="001F0EED"/>
    <w:rsid w:val="001F192B"/>
    <w:rsid w:val="00204169"/>
    <w:rsid w:val="00204A59"/>
    <w:rsid w:val="00206FD7"/>
    <w:rsid w:val="0021632E"/>
    <w:rsid w:val="00222133"/>
    <w:rsid w:val="0022299B"/>
    <w:rsid w:val="0022375E"/>
    <w:rsid w:val="00226AFC"/>
    <w:rsid w:val="00235891"/>
    <w:rsid w:val="00236368"/>
    <w:rsid w:val="00243212"/>
    <w:rsid w:val="00245AAA"/>
    <w:rsid w:val="002460EB"/>
    <w:rsid w:val="0025176E"/>
    <w:rsid w:val="00263572"/>
    <w:rsid w:val="00265CF4"/>
    <w:rsid w:val="00281309"/>
    <w:rsid w:val="002828CC"/>
    <w:rsid w:val="00283093"/>
    <w:rsid w:val="002855B6"/>
    <w:rsid w:val="002936FC"/>
    <w:rsid w:val="002A09C7"/>
    <w:rsid w:val="002A3938"/>
    <w:rsid w:val="002A68AA"/>
    <w:rsid w:val="002B3E96"/>
    <w:rsid w:val="002B5E7C"/>
    <w:rsid w:val="002B6013"/>
    <w:rsid w:val="002E33EB"/>
    <w:rsid w:val="002E6AF1"/>
    <w:rsid w:val="002F2E66"/>
    <w:rsid w:val="00317B2F"/>
    <w:rsid w:val="00324619"/>
    <w:rsid w:val="00332770"/>
    <w:rsid w:val="00335B7A"/>
    <w:rsid w:val="00360ED2"/>
    <w:rsid w:val="003662C5"/>
    <w:rsid w:val="00392DCB"/>
    <w:rsid w:val="003935ED"/>
    <w:rsid w:val="003B64F6"/>
    <w:rsid w:val="003C0308"/>
    <w:rsid w:val="003C4133"/>
    <w:rsid w:val="003E560D"/>
    <w:rsid w:val="003F3BCA"/>
    <w:rsid w:val="00401626"/>
    <w:rsid w:val="004129EF"/>
    <w:rsid w:val="00413F78"/>
    <w:rsid w:val="00420DD5"/>
    <w:rsid w:val="004244E4"/>
    <w:rsid w:val="004309FB"/>
    <w:rsid w:val="00436C45"/>
    <w:rsid w:val="004501F3"/>
    <w:rsid w:val="004534DF"/>
    <w:rsid w:val="0046586E"/>
    <w:rsid w:val="0047262B"/>
    <w:rsid w:val="00476DA7"/>
    <w:rsid w:val="00485341"/>
    <w:rsid w:val="00491B39"/>
    <w:rsid w:val="00497728"/>
    <w:rsid w:val="004A121B"/>
    <w:rsid w:val="004B061A"/>
    <w:rsid w:val="004B0620"/>
    <w:rsid w:val="004B130A"/>
    <w:rsid w:val="004C0885"/>
    <w:rsid w:val="004C3D67"/>
    <w:rsid w:val="004C728E"/>
    <w:rsid w:val="004C763A"/>
    <w:rsid w:val="004F0D52"/>
    <w:rsid w:val="004F13DC"/>
    <w:rsid w:val="004F5D81"/>
    <w:rsid w:val="0051472A"/>
    <w:rsid w:val="005227D2"/>
    <w:rsid w:val="00543C93"/>
    <w:rsid w:val="005541B7"/>
    <w:rsid w:val="00554E14"/>
    <w:rsid w:val="0056213D"/>
    <w:rsid w:val="00571B83"/>
    <w:rsid w:val="0057482D"/>
    <w:rsid w:val="00575203"/>
    <w:rsid w:val="00576325"/>
    <w:rsid w:val="005B3FF4"/>
    <w:rsid w:val="005C3766"/>
    <w:rsid w:val="005D488F"/>
    <w:rsid w:val="005E512F"/>
    <w:rsid w:val="0060561B"/>
    <w:rsid w:val="0061102F"/>
    <w:rsid w:val="00622336"/>
    <w:rsid w:val="006245F6"/>
    <w:rsid w:val="00626CFB"/>
    <w:rsid w:val="00627A3D"/>
    <w:rsid w:val="00633460"/>
    <w:rsid w:val="0063708C"/>
    <w:rsid w:val="00642B36"/>
    <w:rsid w:val="00644E6A"/>
    <w:rsid w:val="00647CB0"/>
    <w:rsid w:val="0065679A"/>
    <w:rsid w:val="00657D73"/>
    <w:rsid w:val="006617C9"/>
    <w:rsid w:val="00661E82"/>
    <w:rsid w:val="00686C7E"/>
    <w:rsid w:val="00692677"/>
    <w:rsid w:val="006962D5"/>
    <w:rsid w:val="006A2280"/>
    <w:rsid w:val="006A261E"/>
    <w:rsid w:val="006A4E01"/>
    <w:rsid w:val="006B3FEB"/>
    <w:rsid w:val="006E19F0"/>
    <w:rsid w:val="006E4C4D"/>
    <w:rsid w:val="006F44AF"/>
    <w:rsid w:val="006F44FD"/>
    <w:rsid w:val="00711554"/>
    <w:rsid w:val="00726289"/>
    <w:rsid w:val="00731917"/>
    <w:rsid w:val="0075181C"/>
    <w:rsid w:val="007543AA"/>
    <w:rsid w:val="0075650F"/>
    <w:rsid w:val="00762B38"/>
    <w:rsid w:val="007705F7"/>
    <w:rsid w:val="00784057"/>
    <w:rsid w:val="00790F19"/>
    <w:rsid w:val="007952FD"/>
    <w:rsid w:val="007A328E"/>
    <w:rsid w:val="007B0426"/>
    <w:rsid w:val="007B7AED"/>
    <w:rsid w:val="007E47AB"/>
    <w:rsid w:val="007E4EF5"/>
    <w:rsid w:val="007F53EA"/>
    <w:rsid w:val="008005A5"/>
    <w:rsid w:val="00804E73"/>
    <w:rsid w:val="00813C4F"/>
    <w:rsid w:val="00831CFC"/>
    <w:rsid w:val="00836F99"/>
    <w:rsid w:val="00840739"/>
    <w:rsid w:val="00857745"/>
    <w:rsid w:val="00861F10"/>
    <w:rsid w:val="008640C0"/>
    <w:rsid w:val="0086439C"/>
    <w:rsid w:val="00866343"/>
    <w:rsid w:val="008678FF"/>
    <w:rsid w:val="00867F5C"/>
    <w:rsid w:val="008700A4"/>
    <w:rsid w:val="0087575A"/>
    <w:rsid w:val="0089465B"/>
    <w:rsid w:val="008A320D"/>
    <w:rsid w:val="008A35F3"/>
    <w:rsid w:val="008A503D"/>
    <w:rsid w:val="008B1226"/>
    <w:rsid w:val="008D39F5"/>
    <w:rsid w:val="008F3591"/>
    <w:rsid w:val="00901610"/>
    <w:rsid w:val="00920714"/>
    <w:rsid w:val="00923EA7"/>
    <w:rsid w:val="00942B2A"/>
    <w:rsid w:val="00945EEC"/>
    <w:rsid w:val="0094629E"/>
    <w:rsid w:val="00946F2B"/>
    <w:rsid w:val="00966858"/>
    <w:rsid w:val="009743C1"/>
    <w:rsid w:val="009824E0"/>
    <w:rsid w:val="00983308"/>
    <w:rsid w:val="00986F02"/>
    <w:rsid w:val="009A0A10"/>
    <w:rsid w:val="009A3417"/>
    <w:rsid w:val="009A5F62"/>
    <w:rsid w:val="009A7844"/>
    <w:rsid w:val="009B0F98"/>
    <w:rsid w:val="009C0CFC"/>
    <w:rsid w:val="009E2C62"/>
    <w:rsid w:val="009F0807"/>
    <w:rsid w:val="00A02AAF"/>
    <w:rsid w:val="00A203D1"/>
    <w:rsid w:val="00A22F65"/>
    <w:rsid w:val="00A320C1"/>
    <w:rsid w:val="00A3228B"/>
    <w:rsid w:val="00A328C5"/>
    <w:rsid w:val="00A436C6"/>
    <w:rsid w:val="00A514FB"/>
    <w:rsid w:val="00A53C60"/>
    <w:rsid w:val="00A55518"/>
    <w:rsid w:val="00A61037"/>
    <w:rsid w:val="00A7175B"/>
    <w:rsid w:val="00A8223E"/>
    <w:rsid w:val="00A90BED"/>
    <w:rsid w:val="00A91A97"/>
    <w:rsid w:val="00A92B63"/>
    <w:rsid w:val="00AA142A"/>
    <w:rsid w:val="00AA3C8A"/>
    <w:rsid w:val="00AA6260"/>
    <w:rsid w:val="00AB1A48"/>
    <w:rsid w:val="00AC02E5"/>
    <w:rsid w:val="00AC0CB8"/>
    <w:rsid w:val="00AC3350"/>
    <w:rsid w:val="00AD70AB"/>
    <w:rsid w:val="00AE0EDF"/>
    <w:rsid w:val="00AF2593"/>
    <w:rsid w:val="00AF4ED6"/>
    <w:rsid w:val="00AF659E"/>
    <w:rsid w:val="00B016BC"/>
    <w:rsid w:val="00B04901"/>
    <w:rsid w:val="00B05601"/>
    <w:rsid w:val="00B21218"/>
    <w:rsid w:val="00B22B76"/>
    <w:rsid w:val="00B3638C"/>
    <w:rsid w:val="00B409EE"/>
    <w:rsid w:val="00B5501A"/>
    <w:rsid w:val="00B55E3C"/>
    <w:rsid w:val="00B7507E"/>
    <w:rsid w:val="00B75AF1"/>
    <w:rsid w:val="00B810EC"/>
    <w:rsid w:val="00B83563"/>
    <w:rsid w:val="00BA6C86"/>
    <w:rsid w:val="00BB3E32"/>
    <w:rsid w:val="00BC0DA0"/>
    <w:rsid w:val="00BD0ED5"/>
    <w:rsid w:val="00BD425D"/>
    <w:rsid w:val="00BE5C28"/>
    <w:rsid w:val="00BE610A"/>
    <w:rsid w:val="00BF38DD"/>
    <w:rsid w:val="00BF61C4"/>
    <w:rsid w:val="00C105C2"/>
    <w:rsid w:val="00C11602"/>
    <w:rsid w:val="00C15AF9"/>
    <w:rsid w:val="00C34880"/>
    <w:rsid w:val="00C41054"/>
    <w:rsid w:val="00C44DCB"/>
    <w:rsid w:val="00C5768C"/>
    <w:rsid w:val="00C61BE8"/>
    <w:rsid w:val="00C85F43"/>
    <w:rsid w:val="00C86E9A"/>
    <w:rsid w:val="00C92C2A"/>
    <w:rsid w:val="00CA0E13"/>
    <w:rsid w:val="00CB0830"/>
    <w:rsid w:val="00CB393B"/>
    <w:rsid w:val="00CB7513"/>
    <w:rsid w:val="00CE00C3"/>
    <w:rsid w:val="00CF15C0"/>
    <w:rsid w:val="00CF3DFB"/>
    <w:rsid w:val="00D00200"/>
    <w:rsid w:val="00D04AB9"/>
    <w:rsid w:val="00D13845"/>
    <w:rsid w:val="00D1503F"/>
    <w:rsid w:val="00D21323"/>
    <w:rsid w:val="00D214FA"/>
    <w:rsid w:val="00D32651"/>
    <w:rsid w:val="00D36F44"/>
    <w:rsid w:val="00D509E3"/>
    <w:rsid w:val="00D71C7D"/>
    <w:rsid w:val="00D7381D"/>
    <w:rsid w:val="00D76208"/>
    <w:rsid w:val="00D83952"/>
    <w:rsid w:val="00D863E3"/>
    <w:rsid w:val="00D90D53"/>
    <w:rsid w:val="00D95E33"/>
    <w:rsid w:val="00DA0F21"/>
    <w:rsid w:val="00DA4B70"/>
    <w:rsid w:val="00DB3A49"/>
    <w:rsid w:val="00DB7AAB"/>
    <w:rsid w:val="00DC4FB6"/>
    <w:rsid w:val="00DD1F53"/>
    <w:rsid w:val="00DE4CAC"/>
    <w:rsid w:val="00DF34BF"/>
    <w:rsid w:val="00DF3977"/>
    <w:rsid w:val="00DF398C"/>
    <w:rsid w:val="00DF5CB7"/>
    <w:rsid w:val="00E01C35"/>
    <w:rsid w:val="00E05AFF"/>
    <w:rsid w:val="00E33879"/>
    <w:rsid w:val="00E517D8"/>
    <w:rsid w:val="00E83370"/>
    <w:rsid w:val="00E912E6"/>
    <w:rsid w:val="00E9537D"/>
    <w:rsid w:val="00EB3B78"/>
    <w:rsid w:val="00EB7226"/>
    <w:rsid w:val="00ED4226"/>
    <w:rsid w:val="00ED6AFE"/>
    <w:rsid w:val="00EE0DC3"/>
    <w:rsid w:val="00EE0FB3"/>
    <w:rsid w:val="00EE1CC9"/>
    <w:rsid w:val="00F2053C"/>
    <w:rsid w:val="00F219AD"/>
    <w:rsid w:val="00F22FBB"/>
    <w:rsid w:val="00F307CF"/>
    <w:rsid w:val="00F372C9"/>
    <w:rsid w:val="00F70AD3"/>
    <w:rsid w:val="00F759FC"/>
    <w:rsid w:val="00F75AD6"/>
    <w:rsid w:val="00F80EB4"/>
    <w:rsid w:val="00F84708"/>
    <w:rsid w:val="00F86BB4"/>
    <w:rsid w:val="00F95B63"/>
    <w:rsid w:val="00F97157"/>
    <w:rsid w:val="00FB0B3B"/>
    <w:rsid w:val="00FC0F71"/>
    <w:rsid w:val="00FC57CD"/>
    <w:rsid w:val="00FD6286"/>
    <w:rsid w:val="00FE6F14"/>
    <w:rsid w:val="00FF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A7"/>
  </w:style>
  <w:style w:type="paragraph" w:styleId="Heading3">
    <w:name w:val="heading 3"/>
    <w:basedOn w:val="Normal"/>
    <w:link w:val="Heading3Char"/>
    <w:uiPriority w:val="9"/>
    <w:qFormat/>
    <w:rsid w:val="00C44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DC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er">
    <w:name w:val="header"/>
    <w:basedOn w:val="Normal"/>
    <w:link w:val="HeaderChar"/>
    <w:uiPriority w:val="99"/>
    <w:semiHidden/>
    <w:unhideWhenUsed/>
    <w:rsid w:val="00C44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DCB"/>
  </w:style>
  <w:style w:type="paragraph" w:styleId="Footer">
    <w:name w:val="footer"/>
    <w:basedOn w:val="Normal"/>
    <w:link w:val="FooterChar"/>
    <w:uiPriority w:val="99"/>
    <w:unhideWhenUsed/>
    <w:rsid w:val="00C44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CB"/>
  </w:style>
  <w:style w:type="character" w:styleId="Hyperlink">
    <w:name w:val="Hyperlink"/>
    <w:basedOn w:val="DefaultParagraphFont"/>
    <w:uiPriority w:val="99"/>
    <w:unhideWhenUsed/>
    <w:rsid w:val="00C44D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13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F5D81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5D81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D39F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2262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41">
              <w:marLeft w:val="54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05">
              <w:marLeft w:val="54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10">
              <w:marLeft w:val="54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57">
              <w:marLeft w:val="54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720">
              <w:marLeft w:val="539"/>
              <w:marRight w:val="6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61">
              <w:marLeft w:val="539"/>
              <w:marRight w:val="641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450">
              <w:marLeft w:val="539"/>
              <w:marRight w:val="6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85">
              <w:marLeft w:val="539"/>
              <w:marRight w:val="6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2">
              <w:marLeft w:val="539"/>
              <w:marRight w:val="6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57">
              <w:marLeft w:val="539"/>
              <w:marRight w:val="6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298">
              <w:marLeft w:val="539"/>
              <w:marRight w:val="641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497">
              <w:marLeft w:val="54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86">
              <w:marLeft w:val="54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289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02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56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26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98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97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03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282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43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30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98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30">
              <w:marLeft w:val="360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94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61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11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283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29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44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86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96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63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10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08">
              <w:marLeft w:val="0"/>
              <w:marRight w:val="6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58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116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94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14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61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74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46">
              <w:marLeft w:val="0"/>
              <w:marRight w:val="18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25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041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042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63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57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87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73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23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06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77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120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444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36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70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25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11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59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66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22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481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38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958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13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81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43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60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540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20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385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59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83">
              <w:marLeft w:val="0"/>
              <w:marRight w:val="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8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8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3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7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33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95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42">
              <w:marLeft w:val="28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20">
              <w:marLeft w:val="28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625">
              <w:marLeft w:val="28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65">
              <w:marLeft w:val="28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391">
              <w:marLeft w:val="28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58">
              <w:marLeft w:val="28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0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22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3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3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2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2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4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42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1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3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67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4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5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3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7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031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41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990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7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23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19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34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56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10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66">
              <w:marLeft w:val="360"/>
              <w:marRight w:val="17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54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90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391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87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351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89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79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03">
              <w:marLeft w:val="360"/>
              <w:marRight w:val="17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80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384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939">
              <w:marLeft w:val="720"/>
              <w:marRight w:val="17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20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55">
              <w:marLeft w:val="10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195">
              <w:marLeft w:val="10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8">
              <w:marLeft w:val="10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20">
              <w:marLeft w:val="10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64">
              <w:marLeft w:val="10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245">
              <w:marLeft w:val="108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1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106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432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85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59">
              <w:marLeft w:val="360"/>
              <w:marRight w:val="17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00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14">
              <w:marLeft w:val="360"/>
              <w:marRight w:val="17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09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36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4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8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09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9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16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5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8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77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4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9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3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8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25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3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4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4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26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6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8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20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563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068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172">
              <w:marLeft w:val="360"/>
              <w:marRight w:val="17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26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35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6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1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9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5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2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6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30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8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7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6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82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1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0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35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0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05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67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2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4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32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7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3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0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5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9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20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18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4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7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8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81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72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46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602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162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61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73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81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95">
              <w:marLeft w:val="72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55">
              <w:marLeft w:val="36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38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30">
              <w:marLeft w:val="357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237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11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77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271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158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1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66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03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3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6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04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3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1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2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5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9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6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1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6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3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2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1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5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5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80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5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6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0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4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9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50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7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5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2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7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2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0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2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79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9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96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7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89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8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1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50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6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7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20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33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4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1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88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1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4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9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5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96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0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7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99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58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6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7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0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6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7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6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4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9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38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81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8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4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18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0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2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28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1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0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8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1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6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1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3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5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32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65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78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5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0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2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8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3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2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4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6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98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4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68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9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5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06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9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1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9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8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18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50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2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7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21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80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81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3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0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2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7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35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41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41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2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66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6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0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12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18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2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84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3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9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7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5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8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8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03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6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53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8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59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3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6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1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6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0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22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6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8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4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7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8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3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7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3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3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1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3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5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5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00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72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5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83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0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1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4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2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0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27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1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8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5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2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0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66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9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89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06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76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4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2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56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9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5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2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4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9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8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2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4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7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46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0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0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6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71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73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6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2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5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47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1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4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4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7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4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68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99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6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8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7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10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09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1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8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1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0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6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72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879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93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34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31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50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13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624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31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667">
              <w:marLeft w:val="360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570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83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3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6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35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3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0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146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08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41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44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01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9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037">
              <w:marLeft w:val="0"/>
              <w:marRight w:val="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e\AppData\Local\Chemistry%20Add-in%20for%20Word\Chemistry%20Gallery\Chem4Word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FBF1A23-DC92-4EC5-B8DA-EF03116C4CC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Chem4Word2007</Template>
  <TotalTime>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</dc:creator>
  <cp:lastModifiedBy>Shishemul</cp:lastModifiedBy>
  <cp:revision>4</cp:revision>
  <cp:lastPrinted>2016-08-08T03:39:00Z</cp:lastPrinted>
  <dcterms:created xsi:type="dcterms:W3CDTF">2016-08-08T03:37:00Z</dcterms:created>
  <dcterms:modified xsi:type="dcterms:W3CDTF">2016-08-08T03:40:00Z</dcterms:modified>
</cp:coreProperties>
</file>